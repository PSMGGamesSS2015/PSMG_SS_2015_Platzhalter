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E31" w:rsidRDefault="009A5EC5" w:rsidP="00793C70">
      <w:pPr>
        <w:pStyle w:val="TitelseiteText"/>
        <w:jc w:val="right"/>
      </w:pPr>
      <w:r>
        <w:rPr>
          <w:noProof/>
        </w:rPr>
        <w:drawing>
          <wp:inline distT="0" distB="0" distL="0" distR="0">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rsidR="009F3E31" w:rsidRDefault="009F3E31" w:rsidP="009A6B3E">
      <w:pPr>
        <w:pStyle w:val="TitelseiteText"/>
        <w:jc w:val="right"/>
      </w:pPr>
    </w:p>
    <w:p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91186">
        <w:rPr>
          <w:rStyle w:val="AngabenzumLehrstuhl"/>
          <w:bCs w:val="0"/>
          <w:sz w:val="22"/>
        </w:rPr>
        <w:br/>
      </w:r>
      <w:r w:rsidR="00446361">
        <w:rPr>
          <w:rStyle w:val="AngabenzumLehrstuhl"/>
          <w:bCs w:val="0"/>
          <w:sz w:val="22"/>
        </w:rPr>
        <w:t>Lehrstuhl für Medieninformatik</w:t>
      </w:r>
    </w:p>
    <w:p w:rsidR="009F3E31" w:rsidRDefault="009F3E31" w:rsidP="009F3E31">
      <w:pPr>
        <w:pBdr>
          <w:bottom w:val="single" w:sz="6" w:space="1" w:color="auto"/>
        </w:pBdr>
      </w:pPr>
    </w:p>
    <w:p w:rsidR="009F3E31" w:rsidRDefault="009F3E31" w:rsidP="009F3E31">
      <w:pPr>
        <w:pStyle w:val="TitelseiteText"/>
      </w:pPr>
    </w:p>
    <w:p w:rsidR="008873E3" w:rsidRDefault="008873E3" w:rsidP="009F3E31">
      <w:pPr>
        <w:pStyle w:val="TitelseiteText"/>
      </w:pPr>
    </w:p>
    <w:p w:rsidR="009F3E31" w:rsidRDefault="004A3E42" w:rsidP="009F3E31">
      <w:pPr>
        <w:pStyle w:val="TitelseiteText"/>
      </w:pPr>
      <w:r>
        <w:t>Projektseminar Mediengestaltung</w:t>
      </w:r>
    </w:p>
    <w:p w:rsidR="009F3E31" w:rsidRDefault="009F3E31" w:rsidP="009F3E31">
      <w:pPr>
        <w:pStyle w:val="TitelseiteText"/>
      </w:pPr>
      <w:r w:rsidRPr="00786574">
        <w:t>MEI-M 0</w:t>
      </w:r>
      <w:r w:rsidR="004A3E42">
        <w:t>5.03</w:t>
      </w:r>
      <w:r w:rsidRPr="00786574">
        <w:t xml:space="preserve"> (B.A.)</w:t>
      </w:r>
    </w:p>
    <w:p w:rsidR="009F3E31" w:rsidRDefault="004A3E42" w:rsidP="009F3E31">
      <w:pPr>
        <w:pStyle w:val="TitelseiteText"/>
      </w:pPr>
      <w:r>
        <w:t>SS 201</w:t>
      </w:r>
      <w:r w:rsidR="002239FD">
        <w:t>5</w:t>
      </w:r>
    </w:p>
    <w:p w:rsidR="009F3E31" w:rsidRPr="004421E9" w:rsidRDefault="009F3E31" w:rsidP="009F3E31">
      <w:pPr>
        <w:pStyle w:val="TitelseiteText"/>
      </w:pPr>
      <w:r w:rsidRPr="004421E9">
        <w:t xml:space="preserve">Leitung: </w:t>
      </w:r>
      <w:r w:rsidR="002239FD">
        <w:t xml:space="preserve">Martin </w:t>
      </w:r>
      <w:proofErr w:type="spellStart"/>
      <w:r w:rsidR="002239FD">
        <w:t>Brockelmann</w:t>
      </w:r>
      <w:proofErr w:type="spellEnd"/>
      <w:r w:rsidR="002239FD">
        <w:t xml:space="preserve"> &amp; Martin Dechant</w:t>
      </w:r>
    </w:p>
    <w:p w:rsidR="009F3E31" w:rsidRDefault="009F3E31" w:rsidP="009F3E31">
      <w:pPr>
        <w:pStyle w:val="TitelseiteText"/>
      </w:pPr>
    </w:p>
    <w:p w:rsidR="009F3E31" w:rsidRDefault="009F3E31" w:rsidP="009F3E31">
      <w:pPr>
        <w:pStyle w:val="TitelseiteText"/>
      </w:pPr>
    </w:p>
    <w:p w:rsidR="009F3E31" w:rsidRDefault="009F3E31" w:rsidP="009F3E31"/>
    <w:p w:rsidR="009F3E31" w:rsidRDefault="009F3E31" w:rsidP="009F3E31"/>
    <w:p w:rsidR="009F3E31" w:rsidRDefault="009F3E31" w:rsidP="009F3E31"/>
    <w:p w:rsidR="009F3E31" w:rsidRDefault="009F3E31" w:rsidP="009F3E31"/>
    <w:p w:rsidR="009F3E31" w:rsidRDefault="009F3E31" w:rsidP="009F3E31">
      <w:pPr>
        <w:pStyle w:val="Titel"/>
      </w:pPr>
      <w:r w:rsidRPr="009F1A73">
        <w:t>[ Titel der Arbeit ]</w:t>
      </w:r>
    </w:p>
    <w:p w:rsidR="009F3E31" w:rsidRDefault="009F3E31" w:rsidP="009F3E31"/>
    <w:p w:rsidR="009F3E31" w:rsidRDefault="009F3E31" w:rsidP="009F3E31"/>
    <w:p w:rsidR="009F3E31" w:rsidRDefault="009F3E31" w:rsidP="009F3E31"/>
    <w:p w:rsidR="009A6B3E" w:rsidRDefault="009A6B3E" w:rsidP="009F3E31"/>
    <w:p w:rsidR="009F3E31" w:rsidRDefault="009F3E31" w:rsidP="009F3E31">
      <w:pPr>
        <w:pStyle w:val="TitelseiteText"/>
      </w:pPr>
    </w:p>
    <w:p w:rsidR="009F3E31" w:rsidRDefault="009F3E31" w:rsidP="009F3E31">
      <w:pPr>
        <w:pStyle w:val="TitelseiteText"/>
      </w:pPr>
    </w:p>
    <w:p w:rsidR="009F3E31" w:rsidRPr="00034693" w:rsidRDefault="009F3E31" w:rsidP="009F3E31">
      <w:pPr>
        <w:pStyle w:val="TitelseiteText"/>
      </w:pPr>
      <w:r w:rsidRPr="00034693">
        <w:t>[Autor der Arbeit]</w:t>
      </w:r>
    </w:p>
    <w:p w:rsidR="009F3E31" w:rsidRPr="00034693" w:rsidRDefault="009F3E31" w:rsidP="009F3E31">
      <w:pPr>
        <w:pStyle w:val="TitelseiteText"/>
      </w:pPr>
      <w:r w:rsidRPr="00034693">
        <w:t>[Matrikelnummer]</w:t>
      </w:r>
    </w:p>
    <w:p w:rsidR="009F3E31" w:rsidRPr="00034693" w:rsidRDefault="009F3E31" w:rsidP="009F3E31">
      <w:pPr>
        <w:pStyle w:val="TitelseiteText"/>
      </w:pPr>
      <w:r w:rsidRPr="00034693">
        <w:t>[Studienfächer]</w:t>
      </w:r>
    </w:p>
    <w:p w:rsidR="009F3E31" w:rsidRPr="00034693" w:rsidRDefault="009F3E31" w:rsidP="009F3E31">
      <w:pPr>
        <w:pStyle w:val="TitelseiteText"/>
      </w:pPr>
      <w:r w:rsidRPr="00034693">
        <w:t>[Semesterzahl und Studiengang (z.B. 3. Semester M.A.)]</w:t>
      </w:r>
    </w:p>
    <w:p w:rsidR="009F3E31" w:rsidRPr="00034693" w:rsidRDefault="009F3E31" w:rsidP="009F3E31">
      <w:pPr>
        <w:pStyle w:val="TitelseiteText"/>
      </w:pPr>
    </w:p>
    <w:p w:rsidR="009F3E31" w:rsidRPr="00034693" w:rsidRDefault="009F3E31" w:rsidP="009F3E31">
      <w:pPr>
        <w:pStyle w:val="TitelseiteText"/>
      </w:pPr>
      <w:r w:rsidRPr="00034693">
        <w:t>[Straße mit Hausnummer]</w:t>
      </w:r>
    </w:p>
    <w:p w:rsidR="009F3E31" w:rsidRPr="00034693" w:rsidRDefault="009F3E31" w:rsidP="009F3E31">
      <w:pPr>
        <w:pStyle w:val="TitelseiteText"/>
      </w:pPr>
      <w:r w:rsidRPr="00034693">
        <w:t>[Postleitzahl mit Wohnort]</w:t>
      </w:r>
    </w:p>
    <w:p w:rsidR="009F3E31" w:rsidRPr="00034693" w:rsidRDefault="009F3E31" w:rsidP="009F3E31">
      <w:pPr>
        <w:pStyle w:val="TitelseiteText"/>
      </w:pPr>
      <w:r w:rsidRPr="00034693">
        <w:t>Tel.: [Telefonnummer (z.B. 0941/9999)]</w:t>
      </w:r>
    </w:p>
    <w:p w:rsidR="009F3E31" w:rsidRPr="00EC013F" w:rsidRDefault="009F3E31" w:rsidP="009F3E31">
      <w:pPr>
        <w:pStyle w:val="TitelseiteText"/>
        <w:rPr>
          <w:lang w:val="en-US"/>
        </w:rPr>
      </w:pPr>
      <w:r w:rsidRPr="00EC013F">
        <w:rPr>
          <w:lang w:val="en-US"/>
        </w:rPr>
        <w:t>Email: [</w:t>
      </w:r>
      <w:proofErr w:type="spellStart"/>
      <w:r w:rsidRPr="00EC013F">
        <w:rPr>
          <w:lang w:val="en-US"/>
        </w:rPr>
        <w:t>Emailadresse</w:t>
      </w:r>
      <w:proofErr w:type="spellEnd"/>
      <w:r w:rsidRPr="00EC013F">
        <w:rPr>
          <w:lang w:val="en-US"/>
        </w:rPr>
        <w:t xml:space="preserve"> (</w:t>
      </w:r>
      <w:proofErr w:type="spellStart"/>
      <w:r w:rsidRPr="00EC013F">
        <w:rPr>
          <w:lang w:val="en-US"/>
        </w:rPr>
        <w:t>z.B</w:t>
      </w:r>
      <w:proofErr w:type="spellEnd"/>
      <w:r w:rsidRPr="00EC013F">
        <w:rPr>
          <w:lang w:val="en-US"/>
        </w:rPr>
        <w:t>.: max.mustermann@stud.uni-regensburg.de</w:t>
      </w:r>
      <w:r w:rsidR="004D1002">
        <w:rPr>
          <w:lang w:val="en-US"/>
        </w:rPr>
        <w:t>)</w:t>
      </w:r>
      <w:r w:rsidRPr="00EC013F">
        <w:rPr>
          <w:lang w:val="en-US"/>
        </w:rPr>
        <w:t>]</w:t>
      </w:r>
    </w:p>
    <w:p w:rsidR="009F3E31" w:rsidRPr="00034693" w:rsidRDefault="009F3E31" w:rsidP="009F3E31">
      <w:pPr>
        <w:pStyle w:val="TitelseiteText"/>
      </w:pPr>
      <w:r w:rsidRPr="00034693">
        <w:t>Abgegeben am [Abgabetermin der Arbeit]</w:t>
      </w:r>
    </w:p>
    <w:p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rsidR="009F3E31" w:rsidRDefault="009F3E31" w:rsidP="009A6082">
      <w:pPr>
        <w:pStyle w:val="Inhaltsverzeichnisberschrift"/>
      </w:pPr>
    </w:p>
    <w:sdt>
      <w:sdtPr>
        <w:rPr>
          <w:rFonts w:ascii="Frutiger Next LT W1G" w:hAnsi="Frutiger Next LT W1G"/>
          <w:sz w:val="22"/>
          <w:lang w:eastAsia="de-DE"/>
        </w:rPr>
        <w:id w:val="893784711"/>
        <w:docPartObj>
          <w:docPartGallery w:val="Table of Contents"/>
          <w:docPartUnique/>
        </w:docPartObj>
      </w:sdtPr>
      <w:sdtEndPr>
        <w:rPr>
          <w:b/>
          <w:bCs/>
        </w:rPr>
      </w:sdtEndPr>
      <w:sdtContent>
        <w:p w:rsidR="0040384F" w:rsidRDefault="0040384F">
          <w:pPr>
            <w:pStyle w:val="Inhaltsverzeichnisberschrift"/>
          </w:pPr>
          <w:r>
            <w:t>Inhalt</w:t>
          </w:r>
        </w:p>
        <w:p w:rsidR="0040384F" w:rsidRDefault="0040384F">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8996176" w:history="1">
            <w:r w:rsidRPr="00CB0D6A">
              <w:rPr>
                <w:rStyle w:val="Hyperlink"/>
                <w:rFonts w:eastAsiaTheme="majorEastAsia"/>
                <w:noProof/>
              </w:rPr>
              <w:t>1</w:t>
            </w:r>
            <w:r>
              <w:rPr>
                <w:rFonts w:asciiTheme="minorHAnsi" w:eastAsiaTheme="minorEastAsia" w:hAnsiTheme="minorHAnsi" w:cstheme="minorBidi"/>
                <w:noProof/>
                <w:sz w:val="22"/>
                <w:szCs w:val="22"/>
              </w:rPr>
              <w:tab/>
            </w:r>
            <w:r w:rsidRPr="00CB0D6A">
              <w:rPr>
                <w:rStyle w:val="Hyperlink"/>
                <w:rFonts w:eastAsiaTheme="majorEastAsia"/>
                <w:noProof/>
              </w:rPr>
              <w:t>Zusätzliche Angaben</w:t>
            </w:r>
            <w:r>
              <w:rPr>
                <w:noProof/>
                <w:webHidden/>
              </w:rPr>
              <w:tab/>
            </w:r>
            <w:r>
              <w:rPr>
                <w:noProof/>
                <w:webHidden/>
              </w:rPr>
              <w:fldChar w:fldCharType="begin"/>
            </w:r>
            <w:r>
              <w:rPr>
                <w:noProof/>
                <w:webHidden/>
              </w:rPr>
              <w:instrText xml:space="preserve"> PAGEREF _Toc398996176 \h </w:instrText>
            </w:r>
            <w:r>
              <w:rPr>
                <w:noProof/>
                <w:webHidden/>
              </w:rPr>
            </w:r>
            <w:r>
              <w:rPr>
                <w:noProof/>
                <w:webHidden/>
              </w:rPr>
              <w:fldChar w:fldCharType="separate"/>
            </w:r>
            <w:r w:rsidR="002239FD">
              <w:rPr>
                <w:noProof/>
                <w:webHidden/>
              </w:rPr>
              <w:t>4</w:t>
            </w:r>
            <w:r>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77" w:history="1">
            <w:r w:rsidR="0040384F" w:rsidRPr="00CB0D6A">
              <w:rPr>
                <w:rStyle w:val="Hyperlink"/>
                <w:rFonts w:eastAsiaTheme="majorEastAsia"/>
                <w:noProof/>
              </w:rPr>
              <w:t>1.1</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Dokumentenverwaltung</w:t>
            </w:r>
            <w:r w:rsidR="0040384F">
              <w:rPr>
                <w:noProof/>
                <w:webHidden/>
              </w:rPr>
              <w:tab/>
            </w:r>
            <w:r w:rsidR="0040384F">
              <w:rPr>
                <w:noProof/>
                <w:webHidden/>
              </w:rPr>
              <w:fldChar w:fldCharType="begin"/>
            </w:r>
            <w:r w:rsidR="0040384F">
              <w:rPr>
                <w:noProof/>
                <w:webHidden/>
              </w:rPr>
              <w:instrText xml:space="preserve"> PAGEREF _Toc398996177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78" w:history="1">
            <w:r w:rsidR="0040384F" w:rsidRPr="00CB0D6A">
              <w:rPr>
                <w:rStyle w:val="Hyperlink"/>
                <w:rFonts w:eastAsiaTheme="majorEastAsia"/>
                <w:noProof/>
              </w:rPr>
              <w:t>1.2</w:t>
            </w:r>
            <w:r w:rsidR="0040384F">
              <w:rPr>
                <w:rFonts w:asciiTheme="minorHAnsi" w:eastAsiaTheme="minorEastAsia" w:hAnsiTheme="minorHAnsi" w:cstheme="minorBidi"/>
                <w:noProof/>
                <w:szCs w:val="22"/>
              </w:rPr>
              <w:tab/>
            </w:r>
            <w:r w:rsidR="0040384F" w:rsidRPr="00CB0D6A">
              <w:rPr>
                <w:rStyle w:val="Hyperlink"/>
                <w:rFonts w:eastAsiaTheme="majorEastAsia"/>
                <w:noProof/>
              </w:rPr>
              <w:t>Setup des Projekts</w:t>
            </w:r>
            <w:r w:rsidR="0040384F">
              <w:rPr>
                <w:noProof/>
                <w:webHidden/>
              </w:rPr>
              <w:tab/>
            </w:r>
            <w:r w:rsidR="0040384F">
              <w:rPr>
                <w:noProof/>
                <w:webHidden/>
              </w:rPr>
              <w:fldChar w:fldCharType="begin"/>
            </w:r>
            <w:r w:rsidR="0040384F">
              <w:rPr>
                <w:noProof/>
                <w:webHidden/>
              </w:rPr>
              <w:instrText xml:space="preserve"> PAGEREF _Toc398996178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1"/>
            <w:rPr>
              <w:rFonts w:asciiTheme="minorHAnsi" w:eastAsiaTheme="minorEastAsia" w:hAnsiTheme="minorHAnsi" w:cstheme="minorBidi"/>
              <w:noProof/>
              <w:sz w:val="22"/>
              <w:szCs w:val="22"/>
            </w:rPr>
          </w:pPr>
          <w:hyperlink w:anchor="_Toc398996179" w:history="1">
            <w:r w:rsidR="0040384F" w:rsidRPr="00CB0D6A">
              <w:rPr>
                <w:rStyle w:val="Hyperlink"/>
                <w:rFonts w:eastAsiaTheme="majorEastAsia"/>
                <w:noProof/>
              </w:rPr>
              <w:t>2</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Zusammenfassung des Projekts</w:t>
            </w:r>
            <w:r w:rsidR="0040384F">
              <w:rPr>
                <w:noProof/>
                <w:webHidden/>
              </w:rPr>
              <w:tab/>
            </w:r>
            <w:r w:rsidR="0040384F">
              <w:rPr>
                <w:noProof/>
                <w:webHidden/>
              </w:rPr>
              <w:fldChar w:fldCharType="begin"/>
            </w:r>
            <w:r w:rsidR="0040384F">
              <w:rPr>
                <w:noProof/>
                <w:webHidden/>
              </w:rPr>
              <w:instrText xml:space="preserve"> PAGEREF _Toc398996179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1"/>
            <w:rPr>
              <w:rFonts w:asciiTheme="minorHAnsi" w:eastAsiaTheme="minorEastAsia" w:hAnsiTheme="minorHAnsi" w:cstheme="minorBidi"/>
              <w:noProof/>
              <w:sz w:val="22"/>
              <w:szCs w:val="22"/>
            </w:rPr>
          </w:pPr>
          <w:hyperlink w:anchor="_Toc398996180" w:history="1">
            <w:r w:rsidR="0040384F" w:rsidRPr="00CB0D6A">
              <w:rPr>
                <w:rStyle w:val="Hyperlink"/>
                <w:rFonts w:eastAsiaTheme="majorEastAsia"/>
                <w:noProof/>
              </w:rPr>
              <w:t>3</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Game Design Dokumentation</w:t>
            </w:r>
            <w:r w:rsidR="0040384F">
              <w:rPr>
                <w:noProof/>
                <w:webHidden/>
              </w:rPr>
              <w:tab/>
            </w:r>
            <w:r w:rsidR="0040384F">
              <w:rPr>
                <w:noProof/>
                <w:webHidden/>
              </w:rPr>
              <w:fldChar w:fldCharType="begin"/>
            </w:r>
            <w:r w:rsidR="0040384F">
              <w:rPr>
                <w:noProof/>
                <w:webHidden/>
              </w:rPr>
              <w:instrText xml:space="preserve"> PAGEREF _Toc398996180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1" w:history="1">
            <w:r w:rsidR="0040384F" w:rsidRPr="00CB0D6A">
              <w:rPr>
                <w:rStyle w:val="Hyperlink"/>
                <w:rFonts w:eastAsiaTheme="majorEastAsia"/>
                <w:noProof/>
              </w:rPr>
              <w:t>3.1</w:t>
            </w:r>
            <w:r w:rsidR="0040384F">
              <w:rPr>
                <w:rFonts w:asciiTheme="minorHAnsi" w:eastAsiaTheme="minorEastAsia" w:hAnsiTheme="minorHAnsi" w:cstheme="minorBidi"/>
                <w:noProof/>
                <w:szCs w:val="22"/>
              </w:rPr>
              <w:tab/>
            </w:r>
            <w:r w:rsidR="0040384F" w:rsidRPr="00CB0D6A">
              <w:rPr>
                <w:rStyle w:val="Hyperlink"/>
                <w:rFonts w:eastAsiaTheme="majorEastAsia"/>
                <w:noProof/>
              </w:rPr>
              <w:t>Nutzeranalyse</w:t>
            </w:r>
            <w:r w:rsidR="0040384F">
              <w:rPr>
                <w:noProof/>
                <w:webHidden/>
              </w:rPr>
              <w:tab/>
            </w:r>
            <w:r w:rsidR="0040384F">
              <w:rPr>
                <w:noProof/>
                <w:webHidden/>
              </w:rPr>
              <w:fldChar w:fldCharType="begin"/>
            </w:r>
            <w:r w:rsidR="0040384F">
              <w:rPr>
                <w:noProof/>
                <w:webHidden/>
              </w:rPr>
              <w:instrText xml:space="preserve"> PAGEREF _Toc398996181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2" w:history="1">
            <w:r w:rsidR="0040384F" w:rsidRPr="00CB0D6A">
              <w:rPr>
                <w:rStyle w:val="Hyperlink"/>
                <w:rFonts w:eastAsiaTheme="majorEastAsia"/>
                <w:noProof/>
              </w:rPr>
              <w:t>3.2</w:t>
            </w:r>
            <w:r w:rsidR="0040384F">
              <w:rPr>
                <w:rFonts w:asciiTheme="minorHAnsi" w:eastAsiaTheme="minorEastAsia" w:hAnsiTheme="minorHAnsi" w:cstheme="minorBidi"/>
                <w:noProof/>
                <w:szCs w:val="22"/>
              </w:rPr>
              <w:tab/>
            </w:r>
            <w:r w:rsidR="0040384F" w:rsidRPr="00CB0D6A">
              <w:rPr>
                <w:rStyle w:val="Hyperlink"/>
                <w:rFonts w:eastAsiaTheme="majorEastAsia"/>
                <w:noProof/>
              </w:rPr>
              <w:t>Regelwerk des Spiels</w:t>
            </w:r>
            <w:r w:rsidR="0040384F">
              <w:rPr>
                <w:noProof/>
                <w:webHidden/>
              </w:rPr>
              <w:tab/>
            </w:r>
            <w:r w:rsidR="0040384F">
              <w:rPr>
                <w:noProof/>
                <w:webHidden/>
              </w:rPr>
              <w:fldChar w:fldCharType="begin"/>
            </w:r>
            <w:r w:rsidR="0040384F">
              <w:rPr>
                <w:noProof/>
                <w:webHidden/>
              </w:rPr>
              <w:instrText xml:space="preserve"> PAGEREF _Toc398996182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3" w:history="1">
            <w:r w:rsidR="0040384F" w:rsidRPr="00CB0D6A">
              <w:rPr>
                <w:rStyle w:val="Hyperlink"/>
                <w:rFonts w:eastAsiaTheme="majorEastAsia"/>
                <w:noProof/>
              </w:rPr>
              <w:t>3.3</w:t>
            </w:r>
            <w:r w:rsidR="0040384F">
              <w:rPr>
                <w:rFonts w:asciiTheme="minorHAnsi" w:eastAsiaTheme="minorEastAsia" w:hAnsiTheme="minorHAnsi" w:cstheme="minorBidi"/>
                <w:noProof/>
                <w:szCs w:val="22"/>
              </w:rPr>
              <w:tab/>
            </w:r>
            <w:r w:rsidR="0040384F" w:rsidRPr="00CB0D6A">
              <w:rPr>
                <w:rStyle w:val="Hyperlink"/>
                <w:rFonts w:eastAsiaTheme="majorEastAsia"/>
                <w:noProof/>
              </w:rPr>
              <w:t>Designentscheidungen und Dokumentation der Weiterentwicklung des Konzepts</w:t>
            </w:r>
            <w:r w:rsidR="0040384F">
              <w:rPr>
                <w:noProof/>
                <w:webHidden/>
              </w:rPr>
              <w:tab/>
            </w:r>
            <w:r w:rsidR="0040384F">
              <w:rPr>
                <w:noProof/>
                <w:webHidden/>
              </w:rPr>
              <w:fldChar w:fldCharType="begin"/>
            </w:r>
            <w:r w:rsidR="0040384F">
              <w:rPr>
                <w:noProof/>
                <w:webHidden/>
              </w:rPr>
              <w:instrText xml:space="preserve"> PAGEREF _Toc398996183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4" w:history="1">
            <w:r w:rsidR="0040384F" w:rsidRPr="00CB0D6A">
              <w:rPr>
                <w:rStyle w:val="Hyperlink"/>
                <w:rFonts w:eastAsiaTheme="majorEastAsia"/>
                <w:noProof/>
              </w:rPr>
              <w:t>3.4</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Gestaltungskonzepts)</w:t>
            </w:r>
            <w:r w:rsidR="0040384F">
              <w:rPr>
                <w:noProof/>
                <w:webHidden/>
              </w:rPr>
              <w:tab/>
            </w:r>
            <w:r w:rsidR="0040384F">
              <w:rPr>
                <w:noProof/>
                <w:webHidden/>
              </w:rPr>
              <w:fldChar w:fldCharType="begin"/>
            </w:r>
            <w:r w:rsidR="0040384F">
              <w:rPr>
                <w:noProof/>
                <w:webHidden/>
              </w:rPr>
              <w:instrText xml:space="preserve"> PAGEREF _Toc398996184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5" w:history="1">
            <w:r w:rsidR="0040384F" w:rsidRPr="00CB0D6A">
              <w:rPr>
                <w:rStyle w:val="Hyperlink"/>
                <w:rFonts w:eastAsiaTheme="majorEastAsia"/>
                <w:noProof/>
              </w:rPr>
              <w:t>3.5</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der Handlung)</w:t>
            </w:r>
            <w:r w:rsidR="0040384F">
              <w:rPr>
                <w:noProof/>
                <w:webHidden/>
              </w:rPr>
              <w:tab/>
            </w:r>
            <w:r w:rsidR="0040384F">
              <w:rPr>
                <w:noProof/>
                <w:webHidden/>
              </w:rPr>
              <w:fldChar w:fldCharType="begin"/>
            </w:r>
            <w:r w:rsidR="0040384F">
              <w:rPr>
                <w:noProof/>
                <w:webHidden/>
              </w:rPr>
              <w:instrText xml:space="preserve"> PAGEREF _Toc398996185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1"/>
            <w:rPr>
              <w:rFonts w:asciiTheme="minorHAnsi" w:eastAsiaTheme="minorEastAsia" w:hAnsiTheme="minorHAnsi" w:cstheme="minorBidi"/>
              <w:noProof/>
              <w:sz w:val="22"/>
              <w:szCs w:val="22"/>
            </w:rPr>
          </w:pPr>
          <w:hyperlink w:anchor="_Toc398996186" w:history="1">
            <w:r w:rsidR="0040384F" w:rsidRPr="00CB0D6A">
              <w:rPr>
                <w:rStyle w:val="Hyperlink"/>
                <w:rFonts w:eastAsiaTheme="majorEastAsia"/>
                <w:noProof/>
              </w:rPr>
              <w:t>4</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Architektur und Implementierung</w:t>
            </w:r>
            <w:r w:rsidR="0040384F">
              <w:rPr>
                <w:noProof/>
                <w:webHidden/>
              </w:rPr>
              <w:tab/>
            </w:r>
            <w:r w:rsidR="0040384F">
              <w:rPr>
                <w:noProof/>
                <w:webHidden/>
              </w:rPr>
              <w:fldChar w:fldCharType="begin"/>
            </w:r>
            <w:r w:rsidR="0040384F">
              <w:rPr>
                <w:noProof/>
                <w:webHidden/>
              </w:rPr>
              <w:instrText xml:space="preserve"> PAGEREF _Toc398996186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7" w:history="1">
            <w:r w:rsidR="0040384F" w:rsidRPr="00CB0D6A">
              <w:rPr>
                <w:rStyle w:val="Hyperlink"/>
                <w:rFonts w:eastAsiaTheme="majorEastAsia"/>
                <w:noProof/>
              </w:rPr>
              <w:t>4.1</w:t>
            </w:r>
            <w:r w:rsidR="0040384F">
              <w:rPr>
                <w:rFonts w:asciiTheme="minorHAnsi" w:eastAsiaTheme="minorEastAsia" w:hAnsiTheme="minorHAnsi" w:cstheme="minorBidi"/>
                <w:noProof/>
                <w:szCs w:val="22"/>
              </w:rPr>
              <w:tab/>
            </w:r>
            <w:r w:rsidR="0040384F" w:rsidRPr="00CB0D6A">
              <w:rPr>
                <w:rStyle w:val="Hyperlink"/>
                <w:rFonts w:eastAsiaTheme="majorEastAsia"/>
                <w:noProof/>
              </w:rPr>
              <w:t>Komponentenübersicht</w:t>
            </w:r>
            <w:r w:rsidR="0040384F">
              <w:rPr>
                <w:noProof/>
                <w:webHidden/>
              </w:rPr>
              <w:tab/>
            </w:r>
            <w:r w:rsidR="0040384F">
              <w:rPr>
                <w:noProof/>
                <w:webHidden/>
              </w:rPr>
              <w:fldChar w:fldCharType="begin"/>
            </w:r>
            <w:r w:rsidR="0040384F">
              <w:rPr>
                <w:noProof/>
                <w:webHidden/>
              </w:rPr>
              <w:instrText xml:space="preserve"> PAGEREF _Toc398996187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88" w:history="1">
            <w:r w:rsidR="0040384F" w:rsidRPr="00CB0D6A">
              <w:rPr>
                <w:rStyle w:val="Hyperlink"/>
                <w:rFonts w:eastAsiaTheme="majorEastAsia"/>
                <w:noProof/>
              </w:rPr>
              <w:t>4.2</w:t>
            </w:r>
            <w:r w:rsidR="0040384F">
              <w:rPr>
                <w:rFonts w:asciiTheme="minorHAnsi" w:eastAsiaTheme="minorEastAsia" w:hAnsiTheme="minorHAnsi" w:cstheme="minorBidi"/>
                <w:noProof/>
                <w:szCs w:val="22"/>
              </w:rPr>
              <w:tab/>
            </w:r>
            <w:r w:rsidR="0040384F" w:rsidRPr="00CB0D6A">
              <w:rPr>
                <w:rStyle w:val="Hyperlink"/>
                <w:rFonts w:eastAsiaTheme="majorEastAsia"/>
                <w:noProof/>
              </w:rPr>
              <w:t>Dokumentation des Interaktionskonzeptes</w:t>
            </w:r>
            <w:r w:rsidR="0040384F">
              <w:rPr>
                <w:noProof/>
                <w:webHidden/>
              </w:rPr>
              <w:tab/>
            </w:r>
            <w:r w:rsidR="0040384F">
              <w:rPr>
                <w:noProof/>
                <w:webHidden/>
              </w:rPr>
              <w:fldChar w:fldCharType="begin"/>
            </w:r>
            <w:r w:rsidR="0040384F">
              <w:rPr>
                <w:noProof/>
                <w:webHidden/>
              </w:rPr>
              <w:instrText xml:space="preserve"> PAGEREF _Toc398996188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1"/>
            <w:rPr>
              <w:rFonts w:asciiTheme="minorHAnsi" w:eastAsiaTheme="minorEastAsia" w:hAnsiTheme="minorHAnsi" w:cstheme="minorBidi"/>
              <w:noProof/>
              <w:sz w:val="22"/>
              <w:szCs w:val="22"/>
            </w:rPr>
          </w:pPr>
          <w:hyperlink w:anchor="_Toc398996189" w:history="1">
            <w:r w:rsidR="0040384F" w:rsidRPr="00CB0D6A">
              <w:rPr>
                <w:rStyle w:val="Hyperlink"/>
                <w:rFonts w:eastAsiaTheme="majorEastAsia"/>
                <w:noProof/>
              </w:rPr>
              <w:t>5</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Dokumentation des Projektmanagement</w:t>
            </w:r>
            <w:r w:rsidR="0040384F">
              <w:rPr>
                <w:noProof/>
                <w:webHidden/>
              </w:rPr>
              <w:tab/>
            </w:r>
            <w:r w:rsidR="0040384F">
              <w:rPr>
                <w:noProof/>
                <w:webHidden/>
              </w:rPr>
              <w:fldChar w:fldCharType="begin"/>
            </w:r>
            <w:r w:rsidR="0040384F">
              <w:rPr>
                <w:noProof/>
                <w:webHidden/>
              </w:rPr>
              <w:instrText xml:space="preserve"> PAGEREF _Toc398996189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90" w:history="1">
            <w:r w:rsidR="0040384F" w:rsidRPr="00CB0D6A">
              <w:rPr>
                <w:rStyle w:val="Hyperlink"/>
                <w:rFonts w:eastAsiaTheme="majorEastAsia"/>
                <w:noProof/>
              </w:rPr>
              <w:t>5.1</w:t>
            </w:r>
            <w:r w:rsidR="0040384F">
              <w:rPr>
                <w:rFonts w:asciiTheme="minorHAnsi" w:eastAsiaTheme="minorEastAsia" w:hAnsiTheme="minorHAnsi" w:cstheme="minorBidi"/>
                <w:noProof/>
                <w:szCs w:val="22"/>
              </w:rPr>
              <w:tab/>
            </w:r>
            <w:r w:rsidR="0040384F" w:rsidRPr="00CB0D6A">
              <w:rPr>
                <w:rStyle w:val="Hyperlink"/>
                <w:rFonts w:eastAsiaTheme="majorEastAsia"/>
                <w:noProof/>
              </w:rPr>
              <w:t>Aufgabenverteilung zwischen den Teammitgliedern</w:t>
            </w:r>
            <w:r w:rsidR="0040384F">
              <w:rPr>
                <w:noProof/>
                <w:webHidden/>
              </w:rPr>
              <w:tab/>
            </w:r>
            <w:r w:rsidR="0040384F">
              <w:rPr>
                <w:noProof/>
                <w:webHidden/>
              </w:rPr>
              <w:fldChar w:fldCharType="begin"/>
            </w:r>
            <w:r w:rsidR="0040384F">
              <w:rPr>
                <w:noProof/>
                <w:webHidden/>
              </w:rPr>
              <w:instrText xml:space="preserve"> PAGEREF _Toc398996190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91" w:history="1">
            <w:r w:rsidR="0040384F" w:rsidRPr="00CB0D6A">
              <w:rPr>
                <w:rStyle w:val="Hyperlink"/>
                <w:rFonts w:eastAsiaTheme="majorEastAsia"/>
                <w:noProof/>
              </w:rPr>
              <w:t>5.2</w:t>
            </w:r>
            <w:r w:rsidR="0040384F">
              <w:rPr>
                <w:rFonts w:asciiTheme="minorHAnsi" w:eastAsiaTheme="minorEastAsia" w:hAnsiTheme="minorHAnsi" w:cstheme="minorBidi"/>
                <w:noProof/>
                <w:szCs w:val="22"/>
              </w:rPr>
              <w:tab/>
            </w:r>
            <w:r w:rsidR="0040384F" w:rsidRPr="00CB0D6A">
              <w:rPr>
                <w:rStyle w:val="Hyperlink"/>
                <w:rFonts w:eastAsiaTheme="majorEastAsia"/>
                <w:noProof/>
              </w:rPr>
              <w:t>Tasks und Priorisierung</w:t>
            </w:r>
            <w:r w:rsidR="0040384F">
              <w:rPr>
                <w:noProof/>
                <w:webHidden/>
              </w:rPr>
              <w:tab/>
            </w:r>
            <w:r w:rsidR="0040384F">
              <w:rPr>
                <w:noProof/>
                <w:webHidden/>
              </w:rPr>
              <w:fldChar w:fldCharType="begin"/>
            </w:r>
            <w:r w:rsidR="0040384F">
              <w:rPr>
                <w:noProof/>
                <w:webHidden/>
              </w:rPr>
              <w:instrText xml:space="preserve"> PAGEREF _Toc398996191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92" w:history="1">
            <w:r w:rsidR="0040384F" w:rsidRPr="00CB0D6A">
              <w:rPr>
                <w:rStyle w:val="Hyperlink"/>
                <w:rFonts w:eastAsiaTheme="majorEastAsia"/>
                <w:noProof/>
              </w:rPr>
              <w:t>5.3</w:t>
            </w:r>
            <w:r w:rsidR="0040384F">
              <w:rPr>
                <w:rFonts w:asciiTheme="minorHAnsi" w:eastAsiaTheme="minorEastAsia" w:hAnsiTheme="minorHAnsi" w:cstheme="minorBidi"/>
                <w:noProof/>
                <w:szCs w:val="22"/>
              </w:rPr>
              <w:tab/>
            </w:r>
            <w:r w:rsidR="0040384F" w:rsidRPr="00CB0D6A">
              <w:rPr>
                <w:rStyle w:val="Hyperlink"/>
                <w:rFonts w:eastAsiaTheme="majorEastAsia"/>
                <w:noProof/>
              </w:rPr>
              <w:t>Meilensteinbericht</w:t>
            </w:r>
            <w:r w:rsidR="0040384F">
              <w:rPr>
                <w:noProof/>
                <w:webHidden/>
              </w:rPr>
              <w:tab/>
            </w:r>
            <w:r w:rsidR="0040384F">
              <w:rPr>
                <w:noProof/>
                <w:webHidden/>
              </w:rPr>
              <w:fldChar w:fldCharType="begin"/>
            </w:r>
            <w:r w:rsidR="0040384F">
              <w:rPr>
                <w:noProof/>
                <w:webHidden/>
              </w:rPr>
              <w:instrText xml:space="preserve"> PAGEREF _Toc398996192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2"/>
            <w:tabs>
              <w:tab w:val="left" w:pos="880"/>
              <w:tab w:val="right" w:leader="dot" w:pos="8493"/>
            </w:tabs>
            <w:rPr>
              <w:rFonts w:asciiTheme="minorHAnsi" w:eastAsiaTheme="minorEastAsia" w:hAnsiTheme="minorHAnsi" w:cstheme="minorBidi"/>
              <w:noProof/>
              <w:szCs w:val="22"/>
            </w:rPr>
          </w:pPr>
          <w:hyperlink w:anchor="_Toc398996193" w:history="1">
            <w:r w:rsidR="0040384F" w:rsidRPr="00CB0D6A">
              <w:rPr>
                <w:rStyle w:val="Hyperlink"/>
                <w:rFonts w:eastAsiaTheme="majorEastAsia"/>
                <w:noProof/>
              </w:rPr>
              <w:t>5.4</w:t>
            </w:r>
            <w:r w:rsidR="0040384F">
              <w:rPr>
                <w:rFonts w:asciiTheme="minorHAnsi" w:eastAsiaTheme="minorEastAsia" w:hAnsiTheme="minorHAnsi" w:cstheme="minorBidi"/>
                <w:noProof/>
                <w:szCs w:val="22"/>
              </w:rPr>
              <w:tab/>
            </w:r>
            <w:r w:rsidR="0040384F" w:rsidRPr="00CB0D6A">
              <w:rPr>
                <w:rStyle w:val="Hyperlink"/>
                <w:rFonts w:eastAsiaTheme="majorEastAsia"/>
                <w:noProof/>
              </w:rPr>
              <w:t>Probleme</w:t>
            </w:r>
            <w:r w:rsidR="0040384F">
              <w:rPr>
                <w:noProof/>
                <w:webHidden/>
              </w:rPr>
              <w:tab/>
            </w:r>
            <w:r w:rsidR="0040384F">
              <w:rPr>
                <w:noProof/>
                <w:webHidden/>
              </w:rPr>
              <w:fldChar w:fldCharType="begin"/>
            </w:r>
            <w:r w:rsidR="0040384F">
              <w:rPr>
                <w:noProof/>
                <w:webHidden/>
              </w:rPr>
              <w:instrText xml:space="preserve"> PAGEREF _Toc398996193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1"/>
            <w:rPr>
              <w:rFonts w:asciiTheme="minorHAnsi" w:eastAsiaTheme="minorEastAsia" w:hAnsiTheme="minorHAnsi" w:cstheme="minorBidi"/>
              <w:noProof/>
              <w:sz w:val="22"/>
              <w:szCs w:val="22"/>
            </w:rPr>
          </w:pPr>
          <w:hyperlink w:anchor="_Toc398996194" w:history="1">
            <w:r w:rsidR="0040384F" w:rsidRPr="00CB0D6A">
              <w:rPr>
                <w:rStyle w:val="Hyperlink"/>
                <w:rFonts w:eastAsiaTheme="majorEastAsia"/>
                <w:noProof/>
              </w:rPr>
              <w:t>6</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Testergebnisse</w:t>
            </w:r>
            <w:r w:rsidR="0040384F">
              <w:rPr>
                <w:noProof/>
                <w:webHidden/>
              </w:rPr>
              <w:tab/>
            </w:r>
            <w:r w:rsidR="0040384F">
              <w:rPr>
                <w:noProof/>
                <w:webHidden/>
              </w:rPr>
              <w:fldChar w:fldCharType="begin"/>
            </w:r>
            <w:r w:rsidR="0040384F">
              <w:rPr>
                <w:noProof/>
                <w:webHidden/>
              </w:rPr>
              <w:instrText xml:space="preserve"> PAGEREF _Toc398996194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E820A2">
          <w:pPr>
            <w:pStyle w:val="Verzeichnis1"/>
            <w:rPr>
              <w:rFonts w:asciiTheme="minorHAnsi" w:eastAsiaTheme="minorEastAsia" w:hAnsiTheme="minorHAnsi" w:cstheme="minorBidi"/>
              <w:noProof/>
              <w:sz w:val="22"/>
              <w:szCs w:val="22"/>
            </w:rPr>
          </w:pPr>
          <w:hyperlink w:anchor="_Toc398996195" w:history="1">
            <w:r w:rsidR="0040384F" w:rsidRPr="00CB0D6A">
              <w:rPr>
                <w:rStyle w:val="Hyperlink"/>
                <w:rFonts w:eastAsiaTheme="majorEastAsia"/>
                <w:noProof/>
              </w:rPr>
              <w:t>7</w:t>
            </w:r>
            <w:r w:rsidR="0040384F">
              <w:rPr>
                <w:rFonts w:asciiTheme="minorHAnsi" w:eastAsiaTheme="minorEastAsia" w:hAnsiTheme="minorHAnsi" w:cstheme="minorBidi"/>
                <w:noProof/>
                <w:sz w:val="22"/>
                <w:szCs w:val="22"/>
              </w:rPr>
              <w:tab/>
            </w:r>
            <w:r w:rsidR="0040384F" w:rsidRPr="00CB0D6A">
              <w:rPr>
                <w:rStyle w:val="Hyperlink"/>
                <w:rFonts w:eastAsiaTheme="majorEastAsia"/>
                <w:noProof/>
              </w:rPr>
              <w:t>Ausblick</w:t>
            </w:r>
            <w:r w:rsidR="0040384F">
              <w:rPr>
                <w:noProof/>
                <w:webHidden/>
              </w:rPr>
              <w:tab/>
            </w:r>
            <w:r w:rsidR="0040384F">
              <w:rPr>
                <w:noProof/>
                <w:webHidden/>
              </w:rPr>
              <w:fldChar w:fldCharType="begin"/>
            </w:r>
            <w:r w:rsidR="0040384F">
              <w:rPr>
                <w:noProof/>
                <w:webHidden/>
              </w:rPr>
              <w:instrText xml:space="preserve"> PAGEREF _Toc398996195 \h </w:instrText>
            </w:r>
            <w:r w:rsidR="0040384F">
              <w:rPr>
                <w:noProof/>
                <w:webHidden/>
              </w:rPr>
            </w:r>
            <w:r w:rsidR="0040384F">
              <w:rPr>
                <w:noProof/>
                <w:webHidden/>
              </w:rPr>
              <w:fldChar w:fldCharType="separate"/>
            </w:r>
            <w:r w:rsidR="002239FD">
              <w:rPr>
                <w:noProof/>
                <w:webHidden/>
              </w:rPr>
              <w:t>4</w:t>
            </w:r>
            <w:r w:rsidR="0040384F">
              <w:rPr>
                <w:noProof/>
                <w:webHidden/>
              </w:rPr>
              <w:fldChar w:fldCharType="end"/>
            </w:r>
          </w:hyperlink>
        </w:p>
        <w:p w:rsidR="0040384F" w:rsidRDefault="0040384F">
          <w:r>
            <w:rPr>
              <w:b/>
              <w:bCs/>
            </w:rPr>
            <w:fldChar w:fldCharType="end"/>
          </w:r>
        </w:p>
      </w:sdtContent>
    </w:sdt>
    <w:p w:rsidR="004A3E42" w:rsidRPr="004A3E42" w:rsidRDefault="004A3E42" w:rsidP="004A3E42">
      <w:pPr>
        <w:rPr>
          <w:lang w:eastAsia="en-US"/>
        </w:rPr>
      </w:pPr>
    </w:p>
    <w:p w:rsidR="009A6082" w:rsidRDefault="009A6082">
      <w:pPr>
        <w:spacing w:after="200" w:line="276" w:lineRule="auto"/>
        <w:jc w:val="left"/>
        <w:rPr>
          <w:b/>
          <w:sz w:val="28"/>
          <w:lang w:eastAsia="en-US"/>
        </w:rPr>
      </w:pPr>
    </w:p>
    <w:p w:rsidR="00070B8E" w:rsidRDefault="00070B8E">
      <w:pPr>
        <w:spacing w:after="200" w:line="276" w:lineRule="auto"/>
        <w:jc w:val="left"/>
        <w:rPr>
          <w:b/>
          <w:sz w:val="28"/>
          <w:lang w:eastAsia="en-US"/>
        </w:rPr>
      </w:pPr>
      <w:r>
        <w:br w:type="page"/>
      </w:r>
    </w:p>
    <w:p w:rsidR="00FA494F" w:rsidRDefault="008873E3" w:rsidP="00816876">
      <w:pPr>
        <w:pStyle w:val="Inhaltsverzeichnisberschrift"/>
      </w:pPr>
      <w:r>
        <w:lastRenderedPageBreak/>
        <w:t>Abbildungen</w:t>
      </w:r>
    </w:p>
    <w:p w:rsidR="000147EF" w:rsidRDefault="00246EB0" w:rsidP="000147EF">
      <w:pPr>
        <w:pStyle w:val="Literaturverzeichnis"/>
        <w:sectPr w:rsidR="000147EF" w:rsidSect="000147EF">
          <w:pgSz w:w="11906" w:h="16838"/>
          <w:pgMar w:top="1418" w:right="1418" w:bottom="1134" w:left="1985" w:header="709" w:footer="709" w:gutter="0"/>
          <w:cols w:space="708"/>
          <w:docGrid w:linePitch="360"/>
        </w:sectPr>
      </w:pPr>
      <w:r>
        <w:fldChar w:fldCharType="begin"/>
      </w:r>
      <w:r w:rsidR="00FA494F">
        <w:instrText xml:space="preserve"> TOC \h \z \c "Abbildung" </w:instrText>
      </w:r>
      <w:r>
        <w:fldChar w:fldCharType="separate"/>
      </w:r>
      <w:r w:rsidR="004A3E42">
        <w:rPr>
          <w:b/>
          <w:bCs/>
          <w:noProof/>
        </w:rPr>
        <w:t>Es konnten keine Einträge für ein Abbildungsverzeichnis gefunden werden.</w:t>
      </w:r>
      <w:r>
        <w:fldChar w:fldCharType="end"/>
      </w:r>
      <w:bookmarkStart w:id="0" w:name="_GoBack"/>
      <w:bookmarkEnd w:id="0"/>
    </w:p>
    <w:p w:rsidR="004A3E42" w:rsidRDefault="004A3E42" w:rsidP="004A3E42">
      <w:pPr>
        <w:pStyle w:val="berschrift1"/>
      </w:pPr>
      <w:bookmarkStart w:id="1" w:name="_Toc398996176"/>
      <w:bookmarkStart w:id="2" w:name="_Toc398993295"/>
      <w:r>
        <w:lastRenderedPageBreak/>
        <w:t>Zusätzliche Angaben</w:t>
      </w:r>
      <w:bookmarkEnd w:id="1"/>
    </w:p>
    <w:p w:rsidR="004A3E42" w:rsidRDefault="004A3E42" w:rsidP="00290630">
      <w:pPr>
        <w:pStyle w:val="berschrift2"/>
      </w:pPr>
      <w:bookmarkStart w:id="3" w:name="_Toc398996177"/>
      <w:r w:rsidRPr="00290630">
        <w:t>Dokumentenverwaltung</w:t>
      </w:r>
      <w:bookmarkEnd w:id="3"/>
    </w:p>
    <w:p w:rsidR="00104702" w:rsidRDefault="00104702" w:rsidP="00104702"/>
    <w:p w:rsidR="00104702" w:rsidRPr="00104702" w:rsidRDefault="00104702" w:rsidP="00104702">
      <w:pPr>
        <w:pStyle w:val="Folgeabsatz"/>
      </w:pPr>
    </w:p>
    <w:p w:rsidR="004A3E42" w:rsidRDefault="00104702" w:rsidP="004A3E42">
      <w:r>
        <w:t>(</w:t>
      </w:r>
      <w:r w:rsidR="004A3E42">
        <w:t xml:space="preserve">Dokumentieren Sie bitte hier alle nötigen Ressourcen, die nötig sind, um das gesamte Spiel zu testen (z.B. </w:t>
      </w:r>
      <w:proofErr w:type="spellStart"/>
      <w:r w:rsidR="004A3E42">
        <w:t>Repositories</w:t>
      </w:r>
      <w:proofErr w:type="spellEnd"/>
      <w:r w:rsidR="004A3E42">
        <w:t>, Serverlinks etc.)</w:t>
      </w:r>
      <w:r>
        <w:t>)</w:t>
      </w:r>
    </w:p>
    <w:p w:rsidR="00E13D86" w:rsidRDefault="00E13D86" w:rsidP="00E13D86">
      <w:pPr>
        <w:pStyle w:val="Folgeabsatz"/>
        <w:ind w:firstLine="0"/>
      </w:pPr>
    </w:p>
    <w:p w:rsidR="00E13D86" w:rsidRPr="00E13D86" w:rsidRDefault="00E13D86" w:rsidP="00E13D86">
      <w:pPr>
        <w:pStyle w:val="Folgeabsatz"/>
        <w:ind w:firstLine="0"/>
        <w:rPr>
          <w:b/>
          <w:u w:val="single"/>
        </w:rPr>
      </w:pPr>
      <w:r w:rsidRPr="00E13D86">
        <w:rPr>
          <w:b/>
          <w:u w:val="single"/>
        </w:rPr>
        <w:t>„</w:t>
      </w:r>
      <w:proofErr w:type="gramStart"/>
      <w:r w:rsidRPr="00E13D86">
        <w:rPr>
          <w:b/>
          <w:u w:val="single"/>
        </w:rPr>
        <w:t>Ka ,</w:t>
      </w:r>
      <w:proofErr w:type="gramEnd"/>
      <w:r w:rsidRPr="00E13D86">
        <w:rPr>
          <w:b/>
          <w:u w:val="single"/>
        </w:rPr>
        <w:t xml:space="preserve"> </w:t>
      </w:r>
      <w:proofErr w:type="spellStart"/>
      <w:r w:rsidRPr="00E13D86">
        <w:rPr>
          <w:b/>
          <w:u w:val="single"/>
        </w:rPr>
        <w:t>ewald</w:t>
      </w:r>
      <w:proofErr w:type="spellEnd"/>
      <w:r w:rsidRPr="00E13D86">
        <w:rPr>
          <w:b/>
          <w:u w:val="single"/>
        </w:rPr>
        <w:t xml:space="preserve"> was muss ich da alles von </w:t>
      </w:r>
      <w:proofErr w:type="spellStart"/>
      <w:r w:rsidRPr="00E13D86">
        <w:rPr>
          <w:b/>
          <w:u w:val="single"/>
        </w:rPr>
        <w:t>git</w:t>
      </w:r>
      <w:proofErr w:type="spellEnd"/>
      <w:r w:rsidRPr="00E13D86">
        <w:rPr>
          <w:b/>
          <w:u w:val="single"/>
        </w:rPr>
        <w:t xml:space="preserve"> oder so </w:t>
      </w:r>
      <w:proofErr w:type="spellStart"/>
      <w:r w:rsidRPr="00E13D86">
        <w:rPr>
          <w:b/>
          <w:u w:val="single"/>
        </w:rPr>
        <w:t>hinpacken</w:t>
      </w:r>
      <w:proofErr w:type="spellEnd"/>
      <w:r w:rsidRPr="00E13D86">
        <w:rPr>
          <w:b/>
          <w:u w:val="single"/>
        </w:rPr>
        <w:t xml:space="preserve"> `?“</w:t>
      </w:r>
    </w:p>
    <w:p w:rsidR="00104702" w:rsidRPr="00104702" w:rsidRDefault="00104702" w:rsidP="00104702">
      <w:pPr>
        <w:pStyle w:val="Folgeabsatz"/>
      </w:pPr>
    </w:p>
    <w:p w:rsidR="00104702" w:rsidRPr="00104702" w:rsidRDefault="00104702" w:rsidP="00104702">
      <w:pPr>
        <w:pStyle w:val="Folgeabsatz"/>
      </w:pPr>
    </w:p>
    <w:p w:rsidR="004A3E42" w:rsidRPr="00290630" w:rsidRDefault="004A3E42" w:rsidP="00290630">
      <w:pPr>
        <w:pStyle w:val="berschrift2"/>
      </w:pPr>
      <w:bookmarkStart w:id="4" w:name="_Toc398996178"/>
      <w:r w:rsidRPr="00290630">
        <w:t>Setup des Projekts</w:t>
      </w:r>
      <w:bookmarkEnd w:id="4"/>
    </w:p>
    <w:p w:rsidR="004A3E42" w:rsidRDefault="00104702" w:rsidP="004A3E42">
      <w:pPr>
        <w:rPr>
          <w:rFonts w:eastAsiaTheme="majorEastAsia"/>
        </w:rPr>
      </w:pPr>
      <w:r>
        <w:rPr>
          <w:rFonts w:eastAsiaTheme="majorEastAsia"/>
        </w:rPr>
        <w:t xml:space="preserve">Das Projekt läuft nur auf Windows Rechnern und lässt sich über die durch </w:t>
      </w:r>
      <w:proofErr w:type="spellStart"/>
      <w:r>
        <w:rPr>
          <w:rFonts w:eastAsiaTheme="majorEastAsia"/>
        </w:rPr>
        <w:t>Unity</w:t>
      </w:r>
      <w:proofErr w:type="spellEnd"/>
      <w:r>
        <w:rPr>
          <w:rFonts w:eastAsiaTheme="majorEastAsia"/>
        </w:rPr>
        <w:t xml:space="preserve"> erstellte .exe Datei ausführen und starten. Es wurde für eine Steuerung per Xbox 360 Controller optimiert, ist aber auch mit Maus und Tastatur spielbar, wobei ein Spielen mit Controller empfohlen wird.</w:t>
      </w: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E13D86">
      <w:pPr>
        <w:pStyle w:val="Folgeabsatz"/>
        <w:ind w:firstLine="0"/>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Default="00104702" w:rsidP="00104702">
      <w:pPr>
        <w:pStyle w:val="Folgeabsatz"/>
        <w:rPr>
          <w:rFonts w:eastAsiaTheme="majorEastAsia"/>
        </w:rPr>
      </w:pPr>
    </w:p>
    <w:p w:rsidR="00104702" w:rsidRPr="00104702" w:rsidRDefault="00104702" w:rsidP="00104702">
      <w:pPr>
        <w:pStyle w:val="Folgeabsatz"/>
        <w:rPr>
          <w:rFonts w:eastAsiaTheme="majorEastAsia"/>
        </w:rPr>
      </w:pPr>
    </w:p>
    <w:p w:rsidR="004A3E42" w:rsidRDefault="004A3E42" w:rsidP="004A3E42">
      <w:pPr>
        <w:pStyle w:val="berschrift1"/>
      </w:pPr>
      <w:bookmarkStart w:id="5" w:name="_Toc398996179"/>
      <w:r w:rsidRPr="004A3E42">
        <w:lastRenderedPageBreak/>
        <w:t xml:space="preserve">Zusammenfassung </w:t>
      </w:r>
      <w:r>
        <w:t>des Projekts</w:t>
      </w:r>
      <w:bookmarkEnd w:id="5"/>
    </w:p>
    <w:p w:rsidR="00104702" w:rsidRDefault="00104702" w:rsidP="00104702">
      <w:r>
        <w:t>(</w:t>
      </w:r>
      <w:r w:rsidR="004A3E42">
        <w:t xml:space="preserve">Fassen Sie kurz den Inhalt des Projekts auf max. einer Seite zusammen. Geben Sie dabei bitte kurz an, welchen Zustand die vorliegende Implementierung erreicht hat. Dokumentieren Sie die gewünschte Zielgruppe, an die das Spiel adressiert ist. Um einen guten Überblick über das Projekt zu bekommen, ist es ratsam weitere Screenshots oder ein Video beizulegen. </w:t>
      </w:r>
      <w:r>
        <w:t>)</w:t>
      </w:r>
    </w:p>
    <w:p w:rsidR="00E13D86" w:rsidRDefault="00E13D86" w:rsidP="00E13D86">
      <w:pPr>
        <w:pStyle w:val="Folgeabsatz"/>
        <w:ind w:firstLine="0"/>
      </w:pPr>
    </w:p>
    <w:p w:rsidR="00E13D86" w:rsidRPr="00E13D86" w:rsidRDefault="00E13D86" w:rsidP="00E13D86">
      <w:pPr>
        <w:pStyle w:val="Folgeabsatz"/>
        <w:ind w:firstLine="0"/>
        <w:rPr>
          <w:b/>
          <w:u w:val="single"/>
        </w:rPr>
      </w:pPr>
      <w:r w:rsidRPr="00E13D86">
        <w:rPr>
          <w:b/>
          <w:u w:val="single"/>
        </w:rPr>
        <w:t xml:space="preserve"> Passt euch des </w:t>
      </w:r>
      <w:proofErr w:type="gramStart"/>
      <w:r w:rsidRPr="00E13D86">
        <w:rPr>
          <w:b/>
          <w:u w:val="single"/>
        </w:rPr>
        <w:t>so ??????????????????</w:t>
      </w:r>
      <w:proofErr w:type="gramEnd"/>
      <w:r w:rsidRPr="00E13D86">
        <w:rPr>
          <w:b/>
          <w:u w:val="single"/>
        </w:rPr>
        <w:t>ß</w:t>
      </w:r>
    </w:p>
    <w:p w:rsidR="00104702" w:rsidRDefault="00104702" w:rsidP="00F67FED">
      <w:pPr>
        <w:pStyle w:val="Folgeabsatz"/>
        <w:ind w:firstLine="0"/>
      </w:pPr>
    </w:p>
    <w:p w:rsidR="00F67FED" w:rsidRPr="00104702" w:rsidRDefault="00F67FED" w:rsidP="00F67FED">
      <w:pPr>
        <w:pStyle w:val="Folgeabsatz"/>
        <w:ind w:firstLine="0"/>
      </w:pPr>
      <w:r>
        <w:t>Das Spiel ist ein 2D-Platformer, ist jedoch mit 3D-Objekten dargestellt. Stilistisch sollen die verschiedenen Level</w:t>
      </w:r>
      <w:r w:rsidR="00D559DD">
        <w:t>s</w:t>
      </w:r>
      <w:r>
        <w:t xml:space="preserve"> jeweils ihren eigenen Stil haben.</w:t>
      </w:r>
    </w:p>
    <w:p w:rsidR="00F67FED" w:rsidRDefault="00104702" w:rsidP="00104702">
      <w:pPr>
        <w:jc w:val="left"/>
      </w:pPr>
      <w:r>
        <w:t xml:space="preserve">Dimensional </w:t>
      </w:r>
      <w:proofErr w:type="spellStart"/>
      <w:r>
        <w:t>Hazard</w:t>
      </w:r>
      <w:proofErr w:type="spellEnd"/>
      <w:r>
        <w:t xml:space="preserve"> ist einzigartig, da es nicht nur ein Plattformer ist, der nicht nur auf Geschicklichkeit und Strategie im Level aufbaut, sondern der Spieler nach jedem bestrittenen Level eine neue einzigartige Fähigkeit wie einen bspw. Greifhaken, oder einzigartige Waffen bekommt, die ihm neue Möglichkeiten eröffnen soll, seine Gegner zu umgehen und sie auszuschalten. So wird er auch durch jene Waffen und Upgrades neue Wege in bereits bestrittenen Level finden, um besondere Items wie Life-Upgrades zu finden. Der Spieler kann am Anfang ganz normal springen und schießen, und wird im Verlauf des Spiels neue Waffen bekommen, die bspw. in einem anderen Winkel abgeschossen werden, o</w:t>
      </w:r>
      <w:r w:rsidR="00F67FED">
        <w:t>der die Gegner einfrieren o.Ä..</w:t>
      </w:r>
    </w:p>
    <w:p w:rsidR="00104702" w:rsidRDefault="00104702" w:rsidP="00F67FED">
      <w:pPr>
        <w:jc w:val="left"/>
      </w:pPr>
      <w:r>
        <w:t>Je</w:t>
      </w:r>
      <w:r w:rsidR="00D559DD">
        <w:t>des Level hat sein eigenes Thema</w:t>
      </w:r>
      <w:r>
        <w:t xml:space="preserve">, das heißt, </w:t>
      </w:r>
      <w:r w:rsidR="00D559DD">
        <w:t>es ist beispielsweise in einem Dschungel</w:t>
      </w:r>
      <w:r>
        <w:t>, an einem Vulkan, an der Antarktis etc</w:t>
      </w:r>
      <w:proofErr w:type="gramStart"/>
      <w:r>
        <w:t>..</w:t>
      </w:r>
      <w:proofErr w:type="gramEnd"/>
      <w:r>
        <w:t xml:space="preserve"> Der erste Part jedes Levels besteht aus üblichen Jump &amp; Run</w:t>
      </w:r>
      <w:r w:rsidR="00D559DD">
        <w:t xml:space="preserve"> Elementen, in dem auf das Thema</w:t>
      </w:r>
      <w:r>
        <w:t xml:space="preserve"> angepasste Gegner und Mechaniken auftauchen, wie zum Beispiel Plattformen die mit Lava überflutet werden im Vulkan-Level usw</w:t>
      </w:r>
      <w:proofErr w:type="gramStart"/>
      <w:r>
        <w:t>..</w:t>
      </w:r>
      <w:proofErr w:type="gramEnd"/>
      <w:r>
        <w:t xml:space="preserve">  Dann findet der Spieler einen Raum, in dem der Boss des Levels auf ihn wartet. Dieser handelt immer in einem bestimmten Pattern, dass der Spieler sich einprägen muss, um seine Schwachstelle zu finden. Besiegt er diesen</w:t>
      </w:r>
      <w:r w:rsidR="00D559DD">
        <w:t xml:space="preserve">, </w:t>
      </w:r>
      <w:r w:rsidR="00F67FED">
        <w:t>erhält er Zugang zum nächsten Level und eventuell eine neue Waffe oder Fähigkeit. Die vorliegende Implementierung des Projekts ist soweit abgeschlossen, als dass sie unsere Erwartungen an das fertige Projekt erfüllt, und den Großteil der zu erreichenden Ziele, welche zu Beginn des Projektes festgesetzt wurden, beinhaltet.</w:t>
      </w:r>
    </w:p>
    <w:p w:rsidR="00F67FED" w:rsidRDefault="00F67FED" w:rsidP="00F67FED">
      <w:r>
        <w:t>Unsere Zielgruppe sind jugendliche /junge Leute, die vielleicht in ihrer Kindheit</w:t>
      </w:r>
    </w:p>
    <w:p w:rsidR="00F67FED" w:rsidRDefault="00F67FED" w:rsidP="00F67FED">
      <w:r>
        <w:t>viele Plattformer gespielt haben und deswegen eine gewisse Affinität für dieses Genre</w:t>
      </w:r>
    </w:p>
    <w:p w:rsidR="00F67FED" w:rsidRDefault="00F67FED" w:rsidP="00F67FED">
      <w:r>
        <w:t xml:space="preserve">hat, und auch gerne ein Spiel </w:t>
      </w:r>
      <w:r w:rsidR="00FC215E">
        <w:t>öfter versuchen muss, da es eine Herausforderung darstellt.</w:t>
      </w:r>
    </w:p>
    <w:p w:rsidR="00F67FED" w:rsidRDefault="00F67FED" w:rsidP="00F67FED">
      <w:pPr>
        <w:pStyle w:val="Folgeabsatz"/>
        <w:ind w:firstLine="0"/>
      </w:pPr>
      <w:r>
        <w:t xml:space="preserve">Auch wollten wir das Spiel mehr an Spieler richten, die etwas erfahrener im Umgang mit Videospielen sind auch gerne schwieriger Spiele wie </w:t>
      </w:r>
      <w:proofErr w:type="spellStart"/>
      <w:r>
        <w:t>Mega</w:t>
      </w:r>
      <w:proofErr w:type="spellEnd"/>
      <w:r>
        <w:t xml:space="preserve"> Man spielen und einer Herausforderung nicht abgeneigt sind.</w:t>
      </w:r>
    </w:p>
    <w:p w:rsidR="00F67FED" w:rsidRPr="00F67FED" w:rsidRDefault="00F67FED" w:rsidP="00F67FED">
      <w:pPr>
        <w:pStyle w:val="Folgeabsatz"/>
      </w:pPr>
    </w:p>
    <w:p w:rsidR="004A3E42" w:rsidRDefault="004A3E42" w:rsidP="004A3E42">
      <w:pPr>
        <w:pStyle w:val="berschrift1"/>
      </w:pPr>
      <w:bookmarkStart w:id="6" w:name="_Toc398996180"/>
      <w:r>
        <w:lastRenderedPageBreak/>
        <w:t>Game Design Dokumentation</w:t>
      </w:r>
      <w:bookmarkEnd w:id="6"/>
    </w:p>
    <w:p w:rsidR="004A3E42" w:rsidRDefault="004A3E42" w:rsidP="00290630">
      <w:pPr>
        <w:pStyle w:val="berschrift2"/>
      </w:pPr>
      <w:bookmarkStart w:id="7" w:name="_Toc398996181"/>
      <w:r w:rsidRPr="00290630">
        <w:t>Nutzeranalyse</w:t>
      </w:r>
      <w:bookmarkEnd w:id="7"/>
    </w:p>
    <w:p w:rsidR="00FC215E" w:rsidRPr="00FC215E" w:rsidRDefault="00FC215E" w:rsidP="00FC215E"/>
    <w:p w:rsidR="004A3E42" w:rsidRDefault="00FC215E" w:rsidP="004A3E42">
      <w:r>
        <w:t>(</w:t>
      </w:r>
      <w:r w:rsidR="004A3E42">
        <w:t xml:space="preserve">Beschreiben Sie in diesem Kapitel, welche Nutzergruppen Sie mit diesem Spiel erreichen wollen. Greifen Sie auf die gelernten Modelle zurück, um die Nutzergruppen zu genau charakterisieren zu können. </w:t>
      </w:r>
      <w:r>
        <w:t>)</w:t>
      </w:r>
    </w:p>
    <w:p w:rsidR="00E13D86" w:rsidRDefault="00E13D86" w:rsidP="00E13D86">
      <w:pPr>
        <w:pStyle w:val="Folgeabsatz"/>
        <w:ind w:firstLine="0"/>
      </w:pPr>
    </w:p>
    <w:p w:rsidR="00E13D86" w:rsidRPr="00E13D86" w:rsidRDefault="00E13D86" w:rsidP="00E13D86">
      <w:pPr>
        <w:pStyle w:val="Folgeabsatz"/>
        <w:ind w:firstLine="0"/>
        <w:rPr>
          <w:b/>
          <w:u w:val="single"/>
        </w:rPr>
      </w:pPr>
      <w:r w:rsidRPr="00E13D86">
        <w:rPr>
          <w:b/>
          <w:u w:val="single"/>
        </w:rPr>
        <w:t xml:space="preserve">Was denn des bitte ? </w:t>
      </w:r>
    </w:p>
    <w:p w:rsidR="00E13D86" w:rsidRPr="00E13D86" w:rsidRDefault="00E13D86" w:rsidP="00E13D86">
      <w:pPr>
        <w:pStyle w:val="Folgeabsatz"/>
        <w:ind w:firstLine="0"/>
        <w:rPr>
          <w:b/>
          <w:u w:val="single"/>
        </w:rPr>
      </w:pPr>
      <w:r w:rsidRPr="00E13D86">
        <w:rPr>
          <w:b/>
          <w:u w:val="single"/>
        </w:rPr>
        <w:t xml:space="preserve">War </w:t>
      </w:r>
      <w:proofErr w:type="spellStart"/>
      <w:r w:rsidRPr="00E13D86">
        <w:rPr>
          <w:b/>
          <w:u w:val="single"/>
        </w:rPr>
        <w:t>des</w:t>
      </w:r>
      <w:proofErr w:type="spellEnd"/>
      <w:r w:rsidRPr="00E13D86">
        <w:rPr>
          <w:b/>
          <w:u w:val="single"/>
        </w:rPr>
        <w:t xml:space="preserve"> was aus den </w:t>
      </w:r>
      <w:proofErr w:type="spellStart"/>
      <w:r w:rsidRPr="00E13D86">
        <w:rPr>
          <w:b/>
          <w:u w:val="single"/>
        </w:rPr>
        <w:t>folien</w:t>
      </w:r>
      <w:proofErr w:type="spellEnd"/>
      <w:r w:rsidRPr="00E13D86">
        <w:rPr>
          <w:b/>
          <w:u w:val="single"/>
        </w:rPr>
        <w:t xml:space="preserve"> vom </w:t>
      </w:r>
      <w:proofErr w:type="spellStart"/>
      <w:r w:rsidRPr="00E13D86">
        <w:rPr>
          <w:b/>
          <w:u w:val="single"/>
        </w:rPr>
        <w:t>anfang</w:t>
      </w:r>
      <w:proofErr w:type="spellEnd"/>
      <w:r w:rsidRPr="00E13D86">
        <w:rPr>
          <w:b/>
          <w:u w:val="single"/>
        </w:rPr>
        <w:t xml:space="preserve"> </w:t>
      </w:r>
      <w:proofErr w:type="gramStart"/>
      <w:r w:rsidRPr="00E13D86">
        <w:rPr>
          <w:b/>
          <w:u w:val="single"/>
        </w:rPr>
        <w:t>noch ?</w:t>
      </w:r>
      <w:proofErr w:type="gramEnd"/>
    </w:p>
    <w:p w:rsidR="00E13D86" w:rsidRPr="00E13D86" w:rsidRDefault="00E13D86" w:rsidP="00E13D86">
      <w:pPr>
        <w:pStyle w:val="Folgeabsatz"/>
        <w:ind w:firstLine="0"/>
        <w:rPr>
          <w:b/>
          <w:u w:val="single"/>
        </w:rPr>
      </w:pPr>
      <w:r w:rsidRPr="00E13D86">
        <w:rPr>
          <w:b/>
          <w:u w:val="single"/>
        </w:rPr>
        <w:t xml:space="preserve">Oder </w:t>
      </w:r>
      <w:proofErr w:type="spellStart"/>
      <w:r w:rsidRPr="00E13D86">
        <w:rPr>
          <w:b/>
          <w:u w:val="single"/>
        </w:rPr>
        <w:t>is</w:t>
      </w:r>
      <w:proofErr w:type="spellEnd"/>
      <w:r w:rsidRPr="00E13D86">
        <w:rPr>
          <w:b/>
          <w:u w:val="single"/>
        </w:rPr>
        <w:t xml:space="preserve"> des noch des selbe wie </w:t>
      </w:r>
      <w:proofErr w:type="spellStart"/>
      <w:r w:rsidRPr="00E13D86">
        <w:rPr>
          <w:b/>
          <w:u w:val="single"/>
        </w:rPr>
        <w:t>zielgruppe</w:t>
      </w:r>
      <w:proofErr w:type="spellEnd"/>
      <w:r w:rsidRPr="00E13D86">
        <w:rPr>
          <w:b/>
          <w:u w:val="single"/>
        </w:rPr>
        <w:t xml:space="preserve"> ? </w:t>
      </w:r>
    </w:p>
    <w:p w:rsidR="00E13D86" w:rsidRPr="00E13D86" w:rsidRDefault="00E13D86" w:rsidP="00E13D86">
      <w:pPr>
        <w:pStyle w:val="Folgeabsatz"/>
        <w:ind w:firstLine="0"/>
        <w:rPr>
          <w:b/>
          <w:u w:val="single"/>
        </w:rPr>
      </w:pPr>
      <w:proofErr w:type="spellStart"/>
      <w:r w:rsidRPr="00E13D86">
        <w:rPr>
          <w:b/>
          <w:u w:val="single"/>
        </w:rPr>
        <w:t>Glaubs</w:t>
      </w:r>
      <w:proofErr w:type="spellEnd"/>
      <w:r w:rsidRPr="00E13D86">
        <w:rPr>
          <w:b/>
          <w:u w:val="single"/>
        </w:rPr>
        <w:t xml:space="preserve"> aber irgendwie </w:t>
      </w:r>
      <w:proofErr w:type="spellStart"/>
      <w:r w:rsidRPr="00E13D86">
        <w:rPr>
          <w:b/>
          <w:u w:val="single"/>
        </w:rPr>
        <w:t>ned</w:t>
      </w:r>
      <w:proofErr w:type="spellEnd"/>
      <w:r w:rsidRPr="00E13D86">
        <w:rPr>
          <w:b/>
          <w:u w:val="single"/>
        </w:rPr>
        <w:t>.</w:t>
      </w:r>
    </w:p>
    <w:p w:rsidR="00FC215E" w:rsidRPr="00FC215E" w:rsidRDefault="00FC215E" w:rsidP="00FC215E">
      <w:pPr>
        <w:pStyle w:val="Folgeabsatz"/>
      </w:pPr>
    </w:p>
    <w:p w:rsidR="004A3E42" w:rsidRDefault="004A3E42" w:rsidP="00290630">
      <w:pPr>
        <w:pStyle w:val="berschrift2"/>
      </w:pPr>
      <w:bookmarkStart w:id="8" w:name="_Toc398996182"/>
      <w:r w:rsidRPr="00290630">
        <w:t>Regelwerk des Spiels</w:t>
      </w:r>
      <w:bookmarkEnd w:id="8"/>
    </w:p>
    <w:p w:rsidR="00D559DD" w:rsidRDefault="00D559DD" w:rsidP="00D559DD">
      <w:r>
        <w:t xml:space="preserve">Der Spieler bewegt seinen Charakter mit dem D-Pad bzw. dem </w:t>
      </w:r>
      <w:proofErr w:type="spellStart"/>
      <w:r>
        <w:t>Analogstick</w:t>
      </w:r>
      <w:proofErr w:type="spellEnd"/>
      <w:r>
        <w:t>, hat Buttons</w:t>
      </w:r>
    </w:p>
    <w:p w:rsidR="00D559DD" w:rsidRDefault="00D559DD" w:rsidP="00D559DD">
      <w:r>
        <w:t xml:space="preserve">zum </w:t>
      </w:r>
      <w:proofErr w:type="spellStart"/>
      <w:r>
        <w:t>springen</w:t>
      </w:r>
      <w:proofErr w:type="spellEnd"/>
      <w:r>
        <w:t xml:space="preserve">, schießen und </w:t>
      </w:r>
      <w:proofErr w:type="spellStart"/>
      <w:r>
        <w:t>dashen</w:t>
      </w:r>
      <w:proofErr w:type="spellEnd"/>
      <w:r>
        <w:t>, und Buttons zum Wechseln der Waffe.</w:t>
      </w:r>
    </w:p>
    <w:p w:rsidR="00FC215E" w:rsidRPr="00FC215E" w:rsidRDefault="00FC215E" w:rsidP="00FC215E">
      <w:r>
        <w:t xml:space="preserve">Der Spieler kann seinen Charakter </w:t>
      </w:r>
      <w:r w:rsidR="00D559DD">
        <w:t xml:space="preserve">so, </w:t>
      </w:r>
      <w:r>
        <w:t>durch Laufen und Springen, durch das Level bewegen und dabei mit verschiedenen Waffen schießen.</w:t>
      </w:r>
    </w:p>
    <w:p w:rsidR="00FC215E" w:rsidRDefault="00FC215E" w:rsidP="00FC215E">
      <w:proofErr w:type="gramStart"/>
      <w:r>
        <w:t>Jedes</w:t>
      </w:r>
      <w:proofErr w:type="gramEnd"/>
      <w:r>
        <w:t xml:space="preserve"> Level besteht aus einem </w:t>
      </w:r>
      <w:proofErr w:type="spellStart"/>
      <w:r>
        <w:t>Plattforming</w:t>
      </w:r>
      <w:proofErr w:type="spellEnd"/>
      <w:r>
        <w:t xml:space="preserve"> Teil, welcher auch Gegner beinhaltet, die der Spieler besiegen muss, der beim Erreichen des </w:t>
      </w:r>
      <w:proofErr w:type="spellStart"/>
      <w:r>
        <w:t>Levelendes</w:t>
      </w:r>
      <w:proofErr w:type="spellEnd"/>
      <w:r>
        <w:t xml:space="preserve">, immer in einem </w:t>
      </w:r>
      <w:proofErr w:type="spellStart"/>
      <w:r>
        <w:t>Bosskampf</w:t>
      </w:r>
      <w:proofErr w:type="spellEnd"/>
      <w:r>
        <w:t xml:space="preserve"> gipfelt.</w:t>
      </w:r>
    </w:p>
    <w:p w:rsidR="00D559DD" w:rsidRDefault="00D559DD" w:rsidP="00D559DD">
      <w:r>
        <w:t>Der Spieler gewinnt, wenn er den Boss des Levels besiegt und dabei nicht stirbt.</w:t>
      </w:r>
    </w:p>
    <w:p w:rsidR="00D559DD" w:rsidRDefault="00D559DD" w:rsidP="00D559DD">
      <w:r>
        <w:t>Ein Spieler stirbt, wenn seine Lebensanzeige auf null fällt. Daraufhin wird er zum</w:t>
      </w:r>
    </w:p>
    <w:p w:rsidR="00D559DD" w:rsidRDefault="00D559DD" w:rsidP="00D559DD">
      <w:r>
        <w:t>letzten Checkpoint gesetzt und verliert ein Leben. Hat er keine Leben mehr und stirbt,</w:t>
      </w:r>
    </w:p>
    <w:p w:rsidR="00D559DD" w:rsidRDefault="00D559DD" w:rsidP="00D559DD">
      <w:r>
        <w:t xml:space="preserve">wird er zur </w:t>
      </w:r>
      <w:proofErr w:type="spellStart"/>
      <w:r>
        <w:t>Levelauswahl</w:t>
      </w:r>
      <w:proofErr w:type="spellEnd"/>
      <w:r>
        <w:t xml:space="preserve"> geschickt und muss ein Level erneut starten.</w:t>
      </w:r>
    </w:p>
    <w:p w:rsidR="00FC215E" w:rsidRPr="0039137F" w:rsidRDefault="00FC215E" w:rsidP="00FC215E">
      <w:pPr>
        <w:pStyle w:val="Folgeabsatz"/>
        <w:ind w:firstLine="0"/>
      </w:pPr>
      <w:r>
        <w:t>Falls alle aufgebraucht word</w:t>
      </w:r>
      <w:r>
        <w:t xml:space="preserve">en sind, muss er </w:t>
      </w:r>
      <w:proofErr w:type="gramStart"/>
      <w:r>
        <w:t>das</w:t>
      </w:r>
      <w:proofErr w:type="gramEnd"/>
      <w:r>
        <w:t xml:space="preserve"> Level von v</w:t>
      </w:r>
      <w:r>
        <w:t>orne beginnen.</w:t>
      </w:r>
    </w:p>
    <w:p w:rsidR="00FC215E" w:rsidRDefault="00FC215E" w:rsidP="00FC215E">
      <w:r>
        <w:t>Jeder Gegner des Spiels hat sein eigenes Pattern, das heißt wenn der Spieler aufpasst,</w:t>
      </w:r>
    </w:p>
    <w:p w:rsidR="00FC215E" w:rsidRDefault="00FC215E" w:rsidP="00FC215E">
      <w:r>
        <w:t xml:space="preserve">kann er auch dieses lernen und somit dieses umgehen. </w:t>
      </w:r>
    </w:p>
    <w:p w:rsidR="004A3E42" w:rsidRPr="004A3E42" w:rsidRDefault="00FC215E" w:rsidP="004A3E42">
      <w:r>
        <w:t xml:space="preserve">Besiegte Gegner haben eine Chance, ein </w:t>
      </w:r>
      <w:proofErr w:type="spellStart"/>
      <w:r>
        <w:t>Medi-kit</w:t>
      </w:r>
      <w:proofErr w:type="spellEnd"/>
      <w:r>
        <w:t xml:space="preserve"> zu </w:t>
      </w:r>
      <w:proofErr w:type="spellStart"/>
      <w:r>
        <w:t>droppen</w:t>
      </w:r>
      <w:proofErr w:type="spellEnd"/>
      <w:r>
        <w:t xml:space="preserve">, mit dem sich der Spieler heilen kann. </w:t>
      </w:r>
    </w:p>
    <w:p w:rsidR="004A3E42" w:rsidRDefault="004A3E42" w:rsidP="00290630">
      <w:pPr>
        <w:pStyle w:val="berschrift2"/>
      </w:pPr>
      <w:bookmarkStart w:id="9" w:name="_Toc398996183"/>
      <w:r w:rsidRPr="00290630">
        <w:t>Designentscheidungen und Dokumentation der Weiterentwicklung des Konzepts</w:t>
      </w:r>
      <w:bookmarkEnd w:id="9"/>
    </w:p>
    <w:p w:rsidR="00E538FE" w:rsidRPr="00E538FE" w:rsidRDefault="00E538FE" w:rsidP="00E538FE"/>
    <w:p w:rsidR="004A3E42" w:rsidRDefault="00E538FE" w:rsidP="005C0EA5">
      <w:r>
        <w:lastRenderedPageBreak/>
        <w:t>(</w:t>
      </w:r>
      <w:r w:rsidR="004A3E42">
        <w:t>Beschreiben Sie hier ihre Designentscheidungen und Weiterentwicklungen Ihres Game Designs. Was hat sich im Lauf des Projekts verändert? Begründen Sie diese Entwicklungen</w:t>
      </w:r>
      <w:bookmarkStart w:id="10" w:name="_Toc398993296"/>
      <w:bookmarkEnd w:id="2"/>
      <w:r w:rsidR="005C0EA5">
        <w:t xml:space="preserve"> bzw. zeigen Sie auf, warum Sie sich für diese Designänderung entschlossen haben.</w:t>
      </w:r>
      <w:r>
        <w:t>)</w:t>
      </w:r>
    </w:p>
    <w:p w:rsidR="00E538FE" w:rsidRDefault="00E538FE" w:rsidP="00E538FE">
      <w:pPr>
        <w:pStyle w:val="Folgeabsatz"/>
        <w:ind w:firstLine="0"/>
      </w:pPr>
    </w:p>
    <w:p w:rsidR="00E538FE" w:rsidRDefault="00E538FE" w:rsidP="00E538FE">
      <w:pPr>
        <w:pStyle w:val="Folgeabsatz"/>
        <w:ind w:firstLine="0"/>
      </w:pPr>
      <w:r>
        <w:t xml:space="preserve">Zu Beginn unseres Projekts standen wir vor der Entscheidung, ob wir ein 2D oder ein 3D </w:t>
      </w:r>
      <w:proofErr w:type="spellStart"/>
      <w:r>
        <w:t>Plattforming</w:t>
      </w:r>
      <w:proofErr w:type="spellEnd"/>
      <w:r>
        <w:t xml:space="preserve"> Spiel erstellen wollten. Nach einigen Diskussionen und einigen sehr kleinen Prototypen, entschieden wir uns dann aber für ein Spiel in 2.5D, also ein Spiel, dass zwar eine auf 2D beschränkte Ansicht und Bewegungsfreiheit bietet, aber aus 3D Objekten besteht und in einem 3D Raum stattfindet. </w:t>
      </w:r>
    </w:p>
    <w:p w:rsidR="00E538FE" w:rsidRDefault="00E538FE" w:rsidP="00E538FE">
      <w:pPr>
        <w:pStyle w:val="Folgeabsatz"/>
        <w:ind w:firstLine="0"/>
      </w:pPr>
      <w:r>
        <w:t xml:space="preserve">Dazu entschlossen wir uns, weil ein Komplettes 3D Spiel nicht dem Ziel eines </w:t>
      </w:r>
      <w:proofErr w:type="spellStart"/>
      <w:r>
        <w:t>Sidescrolling</w:t>
      </w:r>
      <w:proofErr w:type="spellEnd"/>
      <w:r>
        <w:t xml:space="preserve"> Plattformers gerecht werden würde und aufgrund von fehlender Erfahrung in der Spieleprogrammierung auch um einiges anspruchsvoller gewesen wäre, und eventuell den Rahmen unserer Arbeit hätte sprengen können. </w:t>
      </w:r>
    </w:p>
    <w:p w:rsidR="00E538FE" w:rsidRDefault="00E538FE" w:rsidP="00E538FE">
      <w:pPr>
        <w:pStyle w:val="Folgeabsatz"/>
        <w:ind w:firstLine="0"/>
      </w:pPr>
      <w:r>
        <w:t xml:space="preserve">Da bot sich 2.5D als ein guter Mittelweg an, welchen wir letzten Endes auch gewählt haben. </w:t>
      </w:r>
    </w:p>
    <w:p w:rsidR="00E538FE" w:rsidRDefault="00E538FE" w:rsidP="00E538FE">
      <w:pPr>
        <w:pStyle w:val="Folgeabsatz"/>
        <w:ind w:firstLine="0"/>
      </w:pPr>
      <w:r>
        <w:t xml:space="preserve">Nach dem der Grundsatz des Projektes geklärt war, kam es nur noch zu kleineren Veränderungen des Designs, aber zu keinen Änderungen des Konzeptes, da wir mit dem im Vorhinein festgelegten Bedingungen und Ideen durchaus zufrieden waren. </w:t>
      </w:r>
    </w:p>
    <w:p w:rsidR="00E538FE" w:rsidRPr="00E538FE" w:rsidRDefault="00E538FE" w:rsidP="00E538FE">
      <w:pPr>
        <w:pStyle w:val="Folgeabsatz"/>
        <w:ind w:firstLine="0"/>
      </w:pPr>
    </w:p>
    <w:p w:rsidR="0040384F" w:rsidRDefault="0040384F" w:rsidP="0040384F">
      <w:pPr>
        <w:pStyle w:val="berschrift2"/>
      </w:pPr>
      <w:bookmarkStart w:id="11" w:name="_Toc398996184"/>
      <w:r>
        <w:t>(Dokumentation des Gestaltungskonzepts)</w:t>
      </w:r>
      <w:bookmarkEnd w:id="11"/>
      <w:r w:rsidR="00E13D86">
        <w:t xml:space="preserve"> ???????????</w:t>
      </w:r>
    </w:p>
    <w:p w:rsidR="0040384F" w:rsidRDefault="00E13D86" w:rsidP="0040384F">
      <w:r>
        <w:t>(</w:t>
      </w:r>
      <w:r w:rsidR="0040384F">
        <w:t xml:space="preserve">Beschreiben Sie ihre visuelle Gestaltungsstrategie. Erklären Sie, warum Sie sich für die Vorliegende Gestaltung entschieden haben. Gerne können Sie hier auch Skizzen </w:t>
      </w:r>
      <w:r w:rsidR="002239FD">
        <w:t>oder dergleichen verwenden, um die Dokumentation zu unterstützen.</w:t>
      </w:r>
      <w:r>
        <w:t>)</w:t>
      </w:r>
    </w:p>
    <w:p w:rsidR="00E13D86" w:rsidRDefault="00E13D86" w:rsidP="00E13D86">
      <w:pPr>
        <w:pStyle w:val="Folgeabsatz"/>
        <w:ind w:firstLine="0"/>
      </w:pPr>
    </w:p>
    <w:p w:rsidR="00E13D86" w:rsidRPr="00E13D86" w:rsidRDefault="00E13D86" w:rsidP="00E13D86">
      <w:pPr>
        <w:pStyle w:val="Folgeabsatz"/>
        <w:ind w:firstLine="0"/>
        <w:rPr>
          <w:b/>
          <w:u w:val="single"/>
        </w:rPr>
      </w:pPr>
      <w:r w:rsidRPr="00E13D86">
        <w:rPr>
          <w:b/>
          <w:u w:val="single"/>
        </w:rPr>
        <w:t xml:space="preserve">Weglassen weil in </w:t>
      </w:r>
      <w:proofErr w:type="spellStart"/>
      <w:r w:rsidRPr="00E13D86">
        <w:rPr>
          <w:b/>
          <w:u w:val="single"/>
        </w:rPr>
        <w:t>klammern</w:t>
      </w:r>
      <w:proofErr w:type="spellEnd"/>
      <w:r w:rsidRPr="00E13D86">
        <w:rPr>
          <w:b/>
          <w:u w:val="single"/>
        </w:rPr>
        <w:t xml:space="preserve"> vom </w:t>
      </w:r>
      <w:proofErr w:type="spellStart"/>
      <w:proofErr w:type="gramStart"/>
      <w:r w:rsidRPr="00E13D86">
        <w:rPr>
          <w:b/>
          <w:u w:val="single"/>
        </w:rPr>
        <w:t>martin</w:t>
      </w:r>
      <w:proofErr w:type="spellEnd"/>
      <w:r w:rsidRPr="00E13D86">
        <w:rPr>
          <w:b/>
          <w:u w:val="single"/>
        </w:rPr>
        <w:t xml:space="preserve"> ?</w:t>
      </w:r>
      <w:proofErr w:type="gramEnd"/>
      <w:r w:rsidRPr="00E13D86">
        <w:rPr>
          <w:b/>
          <w:u w:val="single"/>
        </w:rPr>
        <w:t xml:space="preserve"> </w:t>
      </w:r>
    </w:p>
    <w:p w:rsidR="00E13D86" w:rsidRPr="00E13D86" w:rsidRDefault="00E13D86" w:rsidP="00E13D86">
      <w:pPr>
        <w:pStyle w:val="Folgeabsatz"/>
        <w:ind w:firstLine="0"/>
        <w:rPr>
          <w:b/>
          <w:u w:val="single"/>
        </w:rPr>
      </w:pPr>
      <w:r w:rsidRPr="00E13D86">
        <w:rPr>
          <w:b/>
          <w:u w:val="single"/>
        </w:rPr>
        <w:t xml:space="preserve">Haben ja eigentlich kein besonderes </w:t>
      </w:r>
      <w:proofErr w:type="spellStart"/>
      <w:proofErr w:type="gramStart"/>
      <w:r w:rsidRPr="00E13D86">
        <w:rPr>
          <w:b/>
          <w:u w:val="single"/>
        </w:rPr>
        <w:t>gestaltungskonzept</w:t>
      </w:r>
      <w:proofErr w:type="spellEnd"/>
      <w:r w:rsidRPr="00E13D86">
        <w:rPr>
          <w:b/>
          <w:u w:val="single"/>
        </w:rPr>
        <w:t xml:space="preserve"> ?</w:t>
      </w:r>
      <w:proofErr w:type="gramEnd"/>
    </w:p>
    <w:p w:rsidR="00E13D86" w:rsidRPr="00E13D86" w:rsidRDefault="00E13D86" w:rsidP="00E13D86">
      <w:pPr>
        <w:pStyle w:val="Folgeabsatz"/>
        <w:ind w:firstLine="0"/>
      </w:pPr>
    </w:p>
    <w:p w:rsidR="0040384F" w:rsidRDefault="0040384F" w:rsidP="0040384F">
      <w:pPr>
        <w:pStyle w:val="berschrift2"/>
      </w:pPr>
      <w:bookmarkStart w:id="12" w:name="_Toc398996185"/>
      <w:r>
        <w:t>(Dokumentation der Handlung)</w:t>
      </w:r>
      <w:bookmarkEnd w:id="12"/>
      <w:r w:rsidR="00E13D86">
        <w:t xml:space="preserve"> </w:t>
      </w:r>
    </w:p>
    <w:p w:rsidR="0040384F" w:rsidRDefault="0040384F" w:rsidP="0040384F">
      <w:r>
        <w:t>Beschreiben Sie kurz, sofern vorhanden, die Hintergrundhandlung des Spiels</w:t>
      </w:r>
    </w:p>
    <w:p w:rsidR="00E13D86" w:rsidRDefault="00E13D86" w:rsidP="00E13D86">
      <w:pPr>
        <w:pStyle w:val="Folgeabsatz"/>
        <w:ind w:firstLine="0"/>
      </w:pPr>
    </w:p>
    <w:p w:rsidR="00E13D86" w:rsidRPr="00E13D86" w:rsidRDefault="00E13D86" w:rsidP="00E13D86">
      <w:pPr>
        <w:pStyle w:val="Folgeabsatz"/>
        <w:ind w:firstLine="0"/>
        <w:rPr>
          <w:b/>
          <w:u w:val="single"/>
        </w:rPr>
      </w:pPr>
      <w:r w:rsidRPr="00E13D86">
        <w:rPr>
          <w:b/>
          <w:u w:val="single"/>
        </w:rPr>
        <w:t xml:space="preserve">(Weglassen oder sagen was wir machen wollten aber nicht gemacht </w:t>
      </w:r>
      <w:proofErr w:type="gramStart"/>
      <w:r w:rsidRPr="00E13D86">
        <w:rPr>
          <w:b/>
          <w:u w:val="single"/>
        </w:rPr>
        <w:t>haben )</w:t>
      </w:r>
      <w:proofErr w:type="gramEnd"/>
      <w:r w:rsidRPr="00E13D86">
        <w:rPr>
          <w:b/>
          <w:u w:val="single"/>
        </w:rPr>
        <w:t xml:space="preserve"> </w:t>
      </w:r>
      <w:r w:rsidRPr="00E13D86">
        <w:rPr>
          <w:b/>
          <w:u w:val="single"/>
        </w:rPr>
        <w:sym w:font="Wingdings" w:char="F0DF"/>
      </w:r>
      <w:r w:rsidRPr="00E13D86">
        <w:rPr>
          <w:b/>
          <w:u w:val="single"/>
        </w:rPr>
        <w:t xml:space="preserve"> ??????????</w:t>
      </w: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E13D86" w:rsidRDefault="00E13D86" w:rsidP="00E13D86">
      <w:pPr>
        <w:pStyle w:val="Folgeabsatz"/>
        <w:ind w:firstLine="0"/>
      </w:pPr>
    </w:p>
    <w:p w:rsidR="004A3E42" w:rsidRDefault="004A3E42" w:rsidP="004A3E42">
      <w:pPr>
        <w:pStyle w:val="berschrift1"/>
      </w:pPr>
      <w:bookmarkStart w:id="13" w:name="_Toc398996186"/>
      <w:r>
        <w:t>Architektur und Implementierung</w:t>
      </w:r>
      <w:bookmarkEnd w:id="10"/>
      <w:bookmarkEnd w:id="13"/>
    </w:p>
    <w:p w:rsidR="004A3E42" w:rsidRPr="00290630" w:rsidRDefault="004A3E42" w:rsidP="00290630">
      <w:pPr>
        <w:pStyle w:val="berschrift2"/>
      </w:pPr>
      <w:bookmarkStart w:id="14" w:name="_Toc398996187"/>
      <w:r w:rsidRPr="00290630">
        <w:t>Komponentenübersicht</w:t>
      </w:r>
      <w:bookmarkEnd w:id="14"/>
      <w:r w:rsidRPr="00290630">
        <w:t xml:space="preserve"> </w:t>
      </w:r>
    </w:p>
    <w:p w:rsidR="005C0EA5" w:rsidRDefault="00E13D86" w:rsidP="005C0EA5">
      <w:r>
        <w:t>(</w:t>
      </w:r>
      <w:r w:rsidR="005C0EA5">
        <w:t xml:space="preserve">Erklären Sie die wichtigsten Komponenten Ihrer Implementierung. Dieses Kapitel soll einem erfahrenen Programmierer helfen, Ihr Projekt zu warten, bzw. weiterentwickeln zu können. Beschreiben Sie die Kommunikation zwischen den einzelnen Bausteinen Ihres Projekts. Greifen Sie auf Schaubilder oder andere </w:t>
      </w:r>
      <w:r w:rsidR="0040384F">
        <w:t>v</w:t>
      </w:r>
      <w:r w:rsidR="005C0EA5">
        <w:t>isuelle Medien zurück, um ihre Implementierung verständlich zu</w:t>
      </w:r>
      <w:r w:rsidR="0040384F">
        <w:t xml:space="preserve"> erklären</w:t>
      </w:r>
      <w:r w:rsidR="005C0EA5">
        <w:t>.</w:t>
      </w:r>
      <w:r>
        <w:t>)</w:t>
      </w:r>
    </w:p>
    <w:p w:rsidR="00E13D86" w:rsidRDefault="00E13D86" w:rsidP="00E13D86">
      <w:pPr>
        <w:pStyle w:val="Folgeabsatz"/>
        <w:ind w:firstLine="0"/>
      </w:pPr>
    </w:p>
    <w:p w:rsidR="00E13D86" w:rsidRPr="00E13D86" w:rsidRDefault="00E13D86" w:rsidP="00E13D86">
      <w:pPr>
        <w:pStyle w:val="Folgeabsatz"/>
        <w:ind w:firstLine="0"/>
        <w:rPr>
          <w:b/>
          <w:u w:val="single"/>
        </w:rPr>
      </w:pPr>
      <w:r w:rsidRPr="00E13D86">
        <w:rPr>
          <w:b/>
          <w:u w:val="single"/>
        </w:rPr>
        <w:t xml:space="preserve">Hab noch nix dazu, aber wird </w:t>
      </w:r>
      <w:proofErr w:type="spellStart"/>
      <w:r w:rsidRPr="00E13D86">
        <w:rPr>
          <w:b/>
          <w:u w:val="single"/>
        </w:rPr>
        <w:t>hald</w:t>
      </w:r>
      <w:proofErr w:type="spellEnd"/>
      <w:r w:rsidRPr="00E13D86">
        <w:rPr>
          <w:b/>
          <w:u w:val="single"/>
        </w:rPr>
        <w:t xml:space="preserve"> auf </w:t>
      </w:r>
      <w:proofErr w:type="spellStart"/>
      <w:r w:rsidRPr="00E13D86">
        <w:rPr>
          <w:b/>
          <w:u w:val="single"/>
        </w:rPr>
        <w:t>ne</w:t>
      </w:r>
      <w:proofErr w:type="spellEnd"/>
      <w:r w:rsidRPr="00E13D86">
        <w:rPr>
          <w:b/>
          <w:u w:val="single"/>
        </w:rPr>
        <w:t xml:space="preserve"> </w:t>
      </w:r>
      <w:proofErr w:type="spellStart"/>
      <w:r w:rsidRPr="00E13D86">
        <w:rPr>
          <w:b/>
          <w:u w:val="single"/>
        </w:rPr>
        <w:t>erklärung</w:t>
      </w:r>
      <w:proofErr w:type="spellEnd"/>
      <w:r w:rsidRPr="00E13D86">
        <w:rPr>
          <w:b/>
          <w:u w:val="single"/>
        </w:rPr>
        <w:t xml:space="preserve"> von den </w:t>
      </w:r>
      <w:proofErr w:type="spellStart"/>
      <w:r w:rsidRPr="00E13D86">
        <w:rPr>
          <w:b/>
          <w:u w:val="single"/>
        </w:rPr>
        <w:t>unity</w:t>
      </w:r>
      <w:proofErr w:type="spellEnd"/>
      <w:r w:rsidRPr="00E13D86">
        <w:rPr>
          <w:b/>
          <w:u w:val="single"/>
        </w:rPr>
        <w:t xml:space="preserve"> </w:t>
      </w:r>
      <w:proofErr w:type="spellStart"/>
      <w:r w:rsidRPr="00E13D86">
        <w:rPr>
          <w:b/>
          <w:u w:val="single"/>
        </w:rPr>
        <w:t>sachen</w:t>
      </w:r>
      <w:proofErr w:type="spellEnd"/>
      <w:r w:rsidRPr="00E13D86">
        <w:rPr>
          <w:b/>
          <w:u w:val="single"/>
        </w:rPr>
        <w:t xml:space="preserve"> rauslaufen, mal </w:t>
      </w:r>
      <w:proofErr w:type="spellStart"/>
      <w:r w:rsidRPr="00E13D86">
        <w:rPr>
          <w:b/>
          <w:u w:val="single"/>
        </w:rPr>
        <w:t>schaun</w:t>
      </w:r>
      <w:proofErr w:type="spellEnd"/>
      <w:r w:rsidRPr="00E13D86">
        <w:rPr>
          <w:b/>
          <w:u w:val="single"/>
        </w:rPr>
        <w:t xml:space="preserve">. </w:t>
      </w:r>
      <w:r w:rsidRPr="00E13D86">
        <w:rPr>
          <w:b/>
          <w:u w:val="single"/>
        </w:rPr>
        <w:sym w:font="Wingdings" w:char="F0DF"/>
      </w:r>
      <w:r w:rsidRPr="00E13D86">
        <w:rPr>
          <w:b/>
          <w:u w:val="single"/>
        </w:rPr>
        <w:t>--       ?????</w:t>
      </w:r>
    </w:p>
    <w:p w:rsidR="00E13D86" w:rsidRPr="00E13D86" w:rsidRDefault="00E13D86" w:rsidP="00E13D86">
      <w:pPr>
        <w:pStyle w:val="Folgeabsatz"/>
        <w:ind w:firstLine="0"/>
      </w:pPr>
    </w:p>
    <w:p w:rsidR="005C0EA5" w:rsidRPr="00290630" w:rsidRDefault="004A3E42" w:rsidP="00290630">
      <w:pPr>
        <w:pStyle w:val="berschrift2"/>
      </w:pPr>
      <w:bookmarkStart w:id="15" w:name="_Toc398996188"/>
      <w:r w:rsidRPr="00290630">
        <w:t>Dokumentation de</w:t>
      </w:r>
      <w:r w:rsidR="005C0EA5" w:rsidRPr="00290630">
        <w:t xml:space="preserve">s </w:t>
      </w:r>
      <w:r w:rsidRPr="00290630">
        <w:t>Intera</w:t>
      </w:r>
      <w:r w:rsidR="005C0EA5" w:rsidRPr="00290630">
        <w:t>k</w:t>
      </w:r>
      <w:r w:rsidRPr="00290630">
        <w:t>tion</w:t>
      </w:r>
      <w:r w:rsidR="005C0EA5" w:rsidRPr="00290630">
        <w:t>skonzeptes</w:t>
      </w:r>
      <w:bookmarkEnd w:id="15"/>
    </w:p>
    <w:p w:rsidR="004A3E42" w:rsidRDefault="00E13D86" w:rsidP="005C0EA5">
      <w:bookmarkStart w:id="16" w:name="_Toc398993297"/>
      <w:r>
        <w:t>(</w:t>
      </w:r>
      <w:r w:rsidR="005C0EA5">
        <w:t xml:space="preserve">In diesem Kapitel soll speziell die zugrunde Mensch-Maschine Interaktion des Projekts genauer beschrieben werden. Erklären Sie, wie ein Nutzer mit Ihrem Projekt interagieren kann. Gehen Sie dabei genauer auf die Blickbasierte Interaktion ein und erläutern Sie die Integration dieser Interaktionsform. </w:t>
      </w:r>
      <w:r>
        <w:t>)</w:t>
      </w:r>
    </w:p>
    <w:p w:rsidR="00E13D86" w:rsidRDefault="00E13D86" w:rsidP="00E13D86">
      <w:pPr>
        <w:pStyle w:val="Folgeabsatz"/>
      </w:pPr>
    </w:p>
    <w:p w:rsidR="00E13D86" w:rsidRDefault="00E13D86" w:rsidP="00E13D86">
      <w:pPr>
        <w:pStyle w:val="Folgeabsatz"/>
      </w:pPr>
    </w:p>
    <w:p w:rsidR="00E13D86" w:rsidRPr="00E13D86" w:rsidRDefault="00E13D86" w:rsidP="00E13D86">
      <w:pPr>
        <w:pStyle w:val="Folgeabsatz"/>
        <w:rPr>
          <w:b/>
          <w:u w:val="single"/>
        </w:rPr>
      </w:pPr>
      <w:r w:rsidRPr="00E13D86">
        <w:rPr>
          <w:b/>
          <w:u w:val="single"/>
        </w:rPr>
        <w:t xml:space="preserve">Was zur </w:t>
      </w:r>
      <w:proofErr w:type="spellStart"/>
      <w:r w:rsidRPr="00E13D86">
        <w:rPr>
          <w:b/>
          <w:u w:val="single"/>
        </w:rPr>
        <w:t>hölle</w:t>
      </w:r>
      <w:proofErr w:type="spellEnd"/>
      <w:r w:rsidRPr="00E13D86">
        <w:rPr>
          <w:b/>
          <w:u w:val="single"/>
        </w:rPr>
        <w:t xml:space="preserve"> soll </w:t>
      </w:r>
      <w:proofErr w:type="spellStart"/>
      <w:r w:rsidRPr="00E13D86">
        <w:rPr>
          <w:b/>
          <w:u w:val="single"/>
        </w:rPr>
        <w:t>da hin</w:t>
      </w:r>
      <w:proofErr w:type="spellEnd"/>
      <w:r w:rsidRPr="00E13D86">
        <w:rPr>
          <w:b/>
          <w:u w:val="single"/>
        </w:rPr>
        <w:t xml:space="preserve"> </w:t>
      </w:r>
      <w:proofErr w:type="gramStart"/>
      <w:r w:rsidRPr="00E13D86">
        <w:rPr>
          <w:b/>
          <w:u w:val="single"/>
        </w:rPr>
        <w:t>… ???</w:t>
      </w:r>
      <w:proofErr w:type="gramEnd"/>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FC215E" w:rsidRDefault="00FC215E" w:rsidP="00FC215E">
      <w:pPr>
        <w:pStyle w:val="Folgeabsatz"/>
        <w:rPr>
          <w:rFonts w:eastAsiaTheme="majorEastAsia"/>
        </w:rPr>
      </w:pPr>
    </w:p>
    <w:p w:rsidR="004A3E42" w:rsidRDefault="005C0EA5" w:rsidP="004A3E42">
      <w:pPr>
        <w:pStyle w:val="berschrift1"/>
      </w:pPr>
      <w:bookmarkStart w:id="17" w:name="_Toc398996189"/>
      <w:bookmarkEnd w:id="16"/>
      <w:r>
        <w:lastRenderedPageBreak/>
        <w:t>Dokumentation des Projektmanagement</w:t>
      </w:r>
      <w:bookmarkEnd w:id="17"/>
    </w:p>
    <w:p w:rsidR="004A3E42" w:rsidRPr="00290630" w:rsidRDefault="004A3E42" w:rsidP="00290630">
      <w:pPr>
        <w:pStyle w:val="berschrift2"/>
      </w:pPr>
      <w:bookmarkStart w:id="18" w:name="_Toc398996190"/>
      <w:r w:rsidRPr="00290630">
        <w:t>Aufgabenverteilung zwischen den Teammitgliedern</w:t>
      </w:r>
      <w:bookmarkStart w:id="19" w:name="_Toc398993298"/>
      <w:bookmarkEnd w:id="18"/>
    </w:p>
    <w:p w:rsidR="00FC215E" w:rsidRDefault="00FC215E" w:rsidP="00FC215E">
      <w:pPr>
        <w:rPr>
          <w:lang w:val="en-US"/>
        </w:rPr>
      </w:pPr>
      <w:bookmarkStart w:id="20" w:name="_Toc398996191"/>
      <w:r>
        <w:rPr>
          <w:lang w:val="en-US"/>
        </w:rPr>
        <w:t>Ewald Reinhardt (</w:t>
      </w:r>
      <w:proofErr w:type="spellStart"/>
      <w:r>
        <w:rPr>
          <w:lang w:val="en-US"/>
        </w:rPr>
        <w:t>owlwald</w:t>
      </w:r>
      <w:proofErr w:type="spellEnd"/>
      <w:r>
        <w:rPr>
          <w:lang w:val="en-US"/>
        </w:rPr>
        <w:t>) - Game/Level Design, Project Management, Programming</w:t>
      </w:r>
    </w:p>
    <w:p w:rsidR="00FC215E" w:rsidRDefault="00FC215E" w:rsidP="00FC215E">
      <w:pPr>
        <w:rPr>
          <w:lang w:val="en-US"/>
        </w:rPr>
      </w:pPr>
      <w:proofErr w:type="spellStart"/>
      <w:r>
        <w:rPr>
          <w:lang w:val="en-US"/>
        </w:rPr>
        <w:t>Khang</w:t>
      </w:r>
      <w:proofErr w:type="spellEnd"/>
      <w:r>
        <w:rPr>
          <w:lang w:val="en-US"/>
        </w:rPr>
        <w:t xml:space="preserve"> Ho (</w:t>
      </w:r>
      <w:proofErr w:type="spellStart"/>
      <w:r>
        <w:rPr>
          <w:lang w:val="en-US"/>
        </w:rPr>
        <w:t>Muhey</w:t>
      </w:r>
      <w:proofErr w:type="spellEnd"/>
      <w:r>
        <w:rPr>
          <w:lang w:val="en-US"/>
        </w:rPr>
        <w:t>) - Graphic Design, Audio Design, Animation</w:t>
      </w:r>
    </w:p>
    <w:p w:rsidR="00FC215E" w:rsidRDefault="00FC215E" w:rsidP="00FC215E">
      <w:r>
        <w:t xml:space="preserve">Dominik </w:t>
      </w:r>
      <w:proofErr w:type="spellStart"/>
      <w:r>
        <w:t>Deller</w:t>
      </w:r>
      <w:proofErr w:type="spellEnd"/>
      <w:r>
        <w:t xml:space="preserve"> (Kinderfest) – </w:t>
      </w:r>
      <w:proofErr w:type="spellStart"/>
      <w:r>
        <w:t>Programming</w:t>
      </w:r>
      <w:proofErr w:type="spellEnd"/>
      <w:r>
        <w:t>, Level Design</w:t>
      </w:r>
    </w:p>
    <w:p w:rsidR="00FC215E" w:rsidRDefault="00FC215E" w:rsidP="00FC215E">
      <w:r>
        <w:t>Philipp Weber (</w:t>
      </w:r>
      <w:proofErr w:type="spellStart"/>
      <w:r>
        <w:t>webphil</w:t>
      </w:r>
      <w:proofErr w:type="spellEnd"/>
      <w:r>
        <w:t xml:space="preserve">) - </w:t>
      </w:r>
      <w:proofErr w:type="spellStart"/>
      <w:r>
        <w:t>Programming</w:t>
      </w:r>
      <w:proofErr w:type="spellEnd"/>
      <w:r>
        <w:t>, Level Design, Dokumentation</w:t>
      </w:r>
    </w:p>
    <w:p w:rsidR="005C0EA5" w:rsidRPr="00290630" w:rsidRDefault="005C0EA5" w:rsidP="00290630">
      <w:pPr>
        <w:pStyle w:val="berschrift2"/>
      </w:pPr>
      <w:r w:rsidRPr="00290630">
        <w:t>Tasks und Priorisierung</w:t>
      </w:r>
      <w:bookmarkEnd w:id="20"/>
    </w:p>
    <w:p w:rsidR="00F67FED" w:rsidRDefault="00F67FED" w:rsidP="00F67FED">
      <w:pPr>
        <w:pStyle w:val="Folgeabsatz"/>
        <w:ind w:firstLine="0"/>
      </w:pPr>
      <w:bookmarkStart w:id="21" w:name="_Toc398996192"/>
      <w:r>
        <w:t>Für uns war klar, dass für die fertige Version unseres Spieles einige Features essentiell sind um die Idee des Spieles vernünftig umsetzen zu können und andere, zwar auch schön zu haben wären, es aber in der vorgegebenen Zeit zu Fertigstellung des Projekts einfach nicht möglich ist, alles unseren Ideen und Vorstellungen nach umsetzen zu können</w:t>
      </w:r>
    </w:p>
    <w:p w:rsidR="00F67FED" w:rsidRDefault="00F67FED" w:rsidP="00F67FED">
      <w:pPr>
        <w:pStyle w:val="Folgeabsatz"/>
        <w:ind w:firstLine="0"/>
      </w:pPr>
      <w:r>
        <w:t xml:space="preserve">. </w:t>
      </w:r>
    </w:p>
    <w:p w:rsidR="00F67FED" w:rsidRDefault="00F67FED" w:rsidP="00F67FED">
      <w:pPr>
        <w:pStyle w:val="Folgeabsatz"/>
        <w:ind w:firstLine="0"/>
      </w:pPr>
      <w:r>
        <w:t>Da es sich um ein Jump-n-run Spiel handelt sind sämtliche Features die sich mit der Bewegung der Spielfigur, wie Springen, laufen, etc. beschäftigen sowieso selbstverständlich.</w:t>
      </w:r>
    </w:p>
    <w:p w:rsidR="00F67FED" w:rsidRDefault="00F67FED" w:rsidP="00F67FED">
      <w:pPr>
        <w:pStyle w:val="Folgeabsatz"/>
        <w:ind w:firstLine="0"/>
      </w:pPr>
      <w:r>
        <w:t>Durch unsere Spielidee war es auch klar, dass wir einen Schuss einbauen mussten, mit der der Spieler schießen, also Feinde bekämpfen kann.</w:t>
      </w:r>
    </w:p>
    <w:p w:rsidR="00F67FED" w:rsidRDefault="00F67FED" w:rsidP="00F67FED">
      <w:pPr>
        <w:pStyle w:val="Folgeabsatz"/>
        <w:ind w:firstLine="0"/>
      </w:pPr>
      <w:r>
        <w:t xml:space="preserve">Auch legten wir uns schon von Anfang an fest, dass wir verschiedene Waffen einbauen wollten, die sich in der Verwendung unterscheiden und so taktischere Kämpfe ermöglichen sollen, genauso, wie andere Fähigkeiten für den Spieler, die Abwechslung in das </w:t>
      </w:r>
      <w:proofErr w:type="spellStart"/>
      <w:r>
        <w:t>Gameplay</w:t>
      </w:r>
      <w:proofErr w:type="spellEnd"/>
      <w:r>
        <w:t xml:space="preserve"> bringen, z.B. </w:t>
      </w:r>
    </w:p>
    <w:p w:rsidR="00F67FED" w:rsidRDefault="00F67FED" w:rsidP="00F67FED">
      <w:pPr>
        <w:pStyle w:val="Folgeabsatz"/>
        <w:ind w:firstLine="0"/>
      </w:pPr>
      <w:r>
        <w:t xml:space="preserve">der Dash und den </w:t>
      </w:r>
      <w:proofErr w:type="spellStart"/>
      <w:r>
        <w:t>Walljump</w:t>
      </w:r>
      <w:proofErr w:type="spellEnd"/>
      <w:r>
        <w:t>.</w:t>
      </w:r>
    </w:p>
    <w:p w:rsidR="00F67FED" w:rsidRDefault="00F67FED" w:rsidP="00F67FED">
      <w:pPr>
        <w:pStyle w:val="Folgeabsatz"/>
        <w:ind w:firstLine="0"/>
      </w:pPr>
      <w:r>
        <w:t xml:space="preserve">Wie wir für unser Konzept auch festgehalten haben, sollen sich alle Levels voneinander unterscheiden, und so immer Abwechslung bieten, d.h. jedes Level muss sich optisch von den Anderen unterscheiden, neue Gegnerarten und Modelle bieten, einen anderen </w:t>
      </w:r>
      <w:proofErr w:type="spellStart"/>
      <w:r>
        <w:t>Bosskampf</w:t>
      </w:r>
      <w:proofErr w:type="spellEnd"/>
      <w:r>
        <w:t xml:space="preserve"> am Ende haben und falls in dem Level ein neues Item zum Einsatz kommt, eine Möglichkeit bieten, dieses auch sinnvoll und logisch zu benutzen. </w:t>
      </w:r>
    </w:p>
    <w:p w:rsidR="00F67FED" w:rsidRDefault="00F67FED" w:rsidP="00F67FED">
      <w:pPr>
        <w:pStyle w:val="Folgeabsatz"/>
        <w:ind w:firstLine="0"/>
      </w:pPr>
      <w:r>
        <w:t xml:space="preserve">Das sind die Features die wir als „Must </w:t>
      </w:r>
      <w:proofErr w:type="spellStart"/>
      <w:r>
        <w:t>haves</w:t>
      </w:r>
      <w:proofErr w:type="spellEnd"/>
      <w:r>
        <w:t>“ eingestuft haben und auf jeden Fall, bis zur Abgabe des Projekts erreichen wollen.</w:t>
      </w:r>
    </w:p>
    <w:p w:rsidR="00F67FED" w:rsidRDefault="00F67FED" w:rsidP="00F67FED">
      <w:pPr>
        <w:pStyle w:val="Folgeabsatz"/>
        <w:ind w:firstLine="0"/>
      </w:pPr>
    </w:p>
    <w:p w:rsidR="00F67FED" w:rsidRDefault="00F67FED" w:rsidP="00F67FED">
      <w:pPr>
        <w:pStyle w:val="Folgeabsatz"/>
        <w:ind w:firstLine="0"/>
      </w:pPr>
      <w:r>
        <w:t>Falls nach der Fertigstellung dieser Dinge noch Zeit bleibt, haben wir uns auch noch ein Paar „</w:t>
      </w:r>
      <w:proofErr w:type="spellStart"/>
      <w:r>
        <w:t>nice</w:t>
      </w:r>
      <w:proofErr w:type="spellEnd"/>
      <w:r>
        <w:t xml:space="preserve"> </w:t>
      </w:r>
      <w:proofErr w:type="spellStart"/>
      <w:r>
        <w:t>to</w:t>
      </w:r>
      <w:proofErr w:type="spellEnd"/>
      <w:r>
        <w:t xml:space="preserve"> </w:t>
      </w:r>
      <w:proofErr w:type="spellStart"/>
      <w:r>
        <w:t>have</w:t>
      </w:r>
      <w:proofErr w:type="spellEnd"/>
      <w:r>
        <w:t>“ Features überlegt, die nicht nötig sind, aber mit denen wir uns beschäftigen, falls noch Zeit bleibt.</w:t>
      </w:r>
    </w:p>
    <w:p w:rsidR="00F67FED" w:rsidRDefault="00F67FED" w:rsidP="00F67FED">
      <w:pPr>
        <w:pStyle w:val="Folgeabsatz"/>
        <w:ind w:firstLine="0"/>
      </w:pPr>
      <w:r>
        <w:t xml:space="preserve">Diese sind hauptsächlich, die Ergänzung von mehr </w:t>
      </w:r>
      <w:proofErr w:type="spellStart"/>
      <w:r>
        <w:t>Leveln</w:t>
      </w:r>
      <w:proofErr w:type="spellEnd"/>
      <w:r>
        <w:t xml:space="preserve"> mit Bossen um die Spieldauer zu erhöhen und das Hinzufügen von mehr Waffen um mehr Diversität in das </w:t>
      </w:r>
      <w:proofErr w:type="spellStart"/>
      <w:r>
        <w:t>Gameplay</w:t>
      </w:r>
      <w:proofErr w:type="spellEnd"/>
      <w:r>
        <w:t xml:space="preserve"> zu bekommen. Weiterhin wären auch verschönerte Models der Figuren, Aufwändigere Hintergründe, </w:t>
      </w:r>
      <w:r>
        <w:lastRenderedPageBreak/>
        <w:t>Animationen für die Gegner und viele weitere allgemeine Verschönerungen der Spieloptik denkbar, aber durch die Zeitlichen Rahmenbedingungen, werden diese eventuell nur im Falle von mehr Zeit als Gedacht in Betracht gezogen.</w:t>
      </w:r>
    </w:p>
    <w:p w:rsidR="00555595" w:rsidRPr="00290630" w:rsidRDefault="00555595" w:rsidP="00290630">
      <w:pPr>
        <w:pStyle w:val="berschrift2"/>
      </w:pPr>
      <w:r w:rsidRPr="00290630">
        <w:t>Meilensteinbericht</w:t>
      </w:r>
      <w:bookmarkEnd w:id="21"/>
    </w:p>
    <w:p w:rsidR="00F67FED" w:rsidRDefault="00F67FED" w:rsidP="00F67FED">
      <w:bookmarkStart w:id="22" w:name="_Toc398996193"/>
      <w:r>
        <w:t>Im Verlauf des Projekts trafen sich die verschiedenen Projektgruppen regelmäßig zu verschiedenen Sprint Sessions mit den Vorlesungsleitern.</w:t>
      </w:r>
    </w:p>
    <w:p w:rsidR="00F67FED" w:rsidRDefault="00F67FED" w:rsidP="00F67FED">
      <w:pPr>
        <w:pStyle w:val="Folgeabsatz"/>
        <w:ind w:firstLine="0"/>
      </w:pPr>
      <w:r>
        <w:t>Von einer Session zur Anderen wurden kurze Präsentationen gehalten, und Ausblicke gegeben, was die Gruppen in der Zeit zum nächsten Treffen umsetzen wollen.</w:t>
      </w:r>
    </w:p>
    <w:p w:rsidR="00F67FED" w:rsidRDefault="00F67FED" w:rsidP="00F67FED">
      <w:pPr>
        <w:pStyle w:val="Folgeabsatz"/>
        <w:ind w:firstLine="0"/>
      </w:pPr>
      <w:r>
        <w:t>Diese Sessions dienen uns hier als Meilensteine und werden somit auch in dieser Reihenfolge behandelt.</w:t>
      </w:r>
    </w:p>
    <w:p w:rsidR="00F67FED" w:rsidRDefault="00F67FED" w:rsidP="00F67FED">
      <w:pPr>
        <w:pStyle w:val="Folgeabsatz"/>
        <w:ind w:firstLine="0"/>
      </w:pPr>
      <w:r>
        <w:t>Die erste Session diente als Vorstellung der Gruppen und der Konzepte, wodurch dort noch keine Ziele geplant waren. Bis zur zweiten Session begannen wir dann also ohne festes Ziel einfach damit, mit unserem Projekt zu beginnen, was ein Fehler war, da wir dann nicht genau wussten was wann wie zu erledigen war, also hatten wir schließlich bei der zweiten Session einen ersten spielbaren Prototypen, bei dem man eine provisorische Figur auf verschiedenen Blöcken springen lassen konnte. Verglichen mit den anderen hatten wir zu wenig zu zeigen und planten deswegen, ab diesem Sprint immer feste Ziele fest zu stecken um einen gewissen Fortschritt und eine ordentliche Entwicklung zwischen den Sprints zu gewährleisten. So planten wir dann bis zum dritten Sprint:</w:t>
      </w:r>
    </w:p>
    <w:p w:rsidR="00F67FED" w:rsidRDefault="00F67FED" w:rsidP="00F67FED">
      <w:pPr>
        <w:pStyle w:val="Folgeabsatz"/>
        <w:numPr>
          <w:ilvl w:val="0"/>
          <w:numId w:val="13"/>
        </w:numPr>
        <w:autoSpaceDN w:val="0"/>
        <w:textAlignment w:val="baseline"/>
      </w:pPr>
      <w:r>
        <w:t>Abschließen des ersten Levels</w:t>
      </w:r>
    </w:p>
    <w:p w:rsidR="00F67FED" w:rsidRDefault="00F67FED" w:rsidP="00F67FED">
      <w:pPr>
        <w:pStyle w:val="Folgeabsatz"/>
        <w:numPr>
          <w:ilvl w:val="0"/>
          <w:numId w:val="13"/>
        </w:numPr>
        <w:autoSpaceDN w:val="0"/>
        <w:textAlignment w:val="baseline"/>
      </w:pPr>
      <w:r>
        <w:t xml:space="preserve">Wechsel zwischen </w:t>
      </w:r>
      <w:proofErr w:type="spellStart"/>
      <w:r>
        <w:t>Leveln</w:t>
      </w:r>
      <w:proofErr w:type="spellEnd"/>
      <w:r>
        <w:t xml:space="preserve"> im Menü ermöglichen</w:t>
      </w:r>
    </w:p>
    <w:p w:rsidR="00F67FED" w:rsidRDefault="00F67FED" w:rsidP="00F67FED">
      <w:pPr>
        <w:pStyle w:val="Folgeabsatz"/>
        <w:numPr>
          <w:ilvl w:val="0"/>
          <w:numId w:val="13"/>
        </w:numPr>
        <w:autoSpaceDN w:val="0"/>
        <w:textAlignment w:val="baseline"/>
      </w:pPr>
      <w:r>
        <w:t>Restliche Level planen</w:t>
      </w:r>
    </w:p>
    <w:p w:rsidR="00F67FED" w:rsidRDefault="00F67FED" w:rsidP="00F67FED">
      <w:pPr>
        <w:pStyle w:val="Folgeabsatz"/>
        <w:numPr>
          <w:ilvl w:val="0"/>
          <w:numId w:val="13"/>
        </w:numPr>
        <w:autoSpaceDN w:val="0"/>
        <w:textAlignment w:val="baseline"/>
      </w:pPr>
      <w:r>
        <w:t xml:space="preserve">Animationen des Charakters beginnen </w:t>
      </w:r>
    </w:p>
    <w:p w:rsidR="00F67FED" w:rsidRDefault="00F67FED" w:rsidP="00F67FED">
      <w:pPr>
        <w:pStyle w:val="Folgeabsatz"/>
        <w:numPr>
          <w:ilvl w:val="0"/>
          <w:numId w:val="13"/>
        </w:numPr>
        <w:autoSpaceDN w:val="0"/>
        <w:textAlignment w:val="baseline"/>
      </w:pPr>
      <w:r>
        <w:t>Spielname festlegen</w:t>
      </w:r>
    </w:p>
    <w:p w:rsidR="00F67FED" w:rsidRDefault="00F67FED" w:rsidP="00F67FED">
      <w:pPr>
        <w:pStyle w:val="Folgeabsatz"/>
        <w:ind w:firstLine="0"/>
      </w:pPr>
      <w:r>
        <w:t xml:space="preserve">Diese Ziele erreichten wir alle zum Termin des letzten Sprints, außer dem planen der restlichen Level welches wir auf später verschoben um und auf die aktuellen Arbeiten zu konzentrieren. Da wir nach dem Abarbeiten dieser Ziele noch etwas Zeit hatten, konnten wir auch noch zusätzliche Dinge in Angriff nehmen und so: den Titelscreen, einen neuen vierten Gegner, die Game Over Mechanik, neue Grafiken, das Spiellogo und einige </w:t>
      </w:r>
      <w:proofErr w:type="spellStart"/>
      <w:r>
        <w:t>Bugfixes</w:t>
      </w:r>
      <w:proofErr w:type="spellEnd"/>
      <w:r>
        <w:t xml:space="preserve"> und Spielerfeedback hinzufügen.</w:t>
      </w:r>
    </w:p>
    <w:p w:rsidR="00F67FED" w:rsidRDefault="00F67FED" w:rsidP="00F67FED">
      <w:pPr>
        <w:pStyle w:val="Folgeabsatz"/>
        <w:ind w:firstLine="0"/>
      </w:pPr>
      <w:r>
        <w:t>Zum nächsten und Vierten Sprint planten wir dann:</w:t>
      </w:r>
    </w:p>
    <w:p w:rsidR="00F67FED" w:rsidRDefault="00F67FED" w:rsidP="00F67FED">
      <w:pPr>
        <w:pStyle w:val="Folgeabsatz"/>
        <w:numPr>
          <w:ilvl w:val="0"/>
          <w:numId w:val="13"/>
        </w:numPr>
        <w:autoSpaceDN w:val="0"/>
        <w:textAlignment w:val="baseline"/>
      </w:pPr>
      <w:r>
        <w:t>Neue 3D-Modelle fertigzustellen und einzubauen</w:t>
      </w:r>
    </w:p>
    <w:p w:rsidR="00F67FED" w:rsidRDefault="00F67FED" w:rsidP="00F67FED">
      <w:pPr>
        <w:pStyle w:val="Folgeabsatz"/>
        <w:numPr>
          <w:ilvl w:val="0"/>
          <w:numId w:val="13"/>
        </w:numPr>
        <w:autoSpaceDN w:val="0"/>
        <w:textAlignment w:val="baseline"/>
      </w:pPr>
      <w:r>
        <w:t xml:space="preserve">Das zweite Level abzuschließen </w:t>
      </w:r>
    </w:p>
    <w:p w:rsidR="00F67FED" w:rsidRDefault="00F67FED" w:rsidP="00F67FED">
      <w:pPr>
        <w:pStyle w:val="Folgeabsatz"/>
        <w:numPr>
          <w:ilvl w:val="0"/>
          <w:numId w:val="13"/>
        </w:numPr>
        <w:autoSpaceDN w:val="0"/>
        <w:textAlignment w:val="baseline"/>
      </w:pPr>
      <w:r>
        <w:t>Lebens-Upgrades einzubauen</w:t>
      </w:r>
    </w:p>
    <w:p w:rsidR="00F67FED" w:rsidRDefault="00F67FED" w:rsidP="00F67FED">
      <w:pPr>
        <w:pStyle w:val="Folgeabsatz"/>
        <w:ind w:firstLine="0"/>
      </w:pPr>
      <w:r>
        <w:lastRenderedPageBreak/>
        <w:t xml:space="preserve">Diese konnten wir in der gegebenen Zeit alle abschließen und hatten wie auch beim letzten Mal noch Zeit, einige andere Features einzubauen und so fügten wir noch: den Dash und erste Versuche der Klettern-Mechanik hinzu. </w:t>
      </w:r>
    </w:p>
    <w:p w:rsidR="00F67FED" w:rsidRDefault="00F67FED" w:rsidP="00F67FED">
      <w:pPr>
        <w:pStyle w:val="Folgeabsatz"/>
        <w:ind w:firstLine="0"/>
      </w:pPr>
      <w:r>
        <w:t>Weiterhin stellten wir in diesem Sprint auch wieder die Ziele unseres Vierten Sprints und Meilensteins vor, welche waren:</w:t>
      </w:r>
    </w:p>
    <w:p w:rsidR="00F67FED" w:rsidRDefault="00F67FED" w:rsidP="00F67FED">
      <w:pPr>
        <w:pStyle w:val="Folgeabsatz"/>
        <w:numPr>
          <w:ilvl w:val="0"/>
          <w:numId w:val="13"/>
        </w:numPr>
        <w:autoSpaceDN w:val="0"/>
        <w:textAlignment w:val="baseline"/>
      </w:pPr>
      <w:r>
        <w:t>Boss des zweiten Levels einbauen</w:t>
      </w:r>
    </w:p>
    <w:p w:rsidR="00F67FED" w:rsidRDefault="00F67FED" w:rsidP="00F67FED">
      <w:pPr>
        <w:pStyle w:val="Folgeabsatz"/>
        <w:numPr>
          <w:ilvl w:val="0"/>
          <w:numId w:val="13"/>
        </w:numPr>
        <w:autoSpaceDN w:val="0"/>
        <w:textAlignment w:val="baseline"/>
      </w:pPr>
      <w:r>
        <w:t>Das dritte Level einbauen</w:t>
      </w:r>
    </w:p>
    <w:p w:rsidR="00F67FED" w:rsidRDefault="00F67FED" w:rsidP="00F67FED">
      <w:pPr>
        <w:pStyle w:val="Folgeabsatz"/>
        <w:numPr>
          <w:ilvl w:val="0"/>
          <w:numId w:val="13"/>
        </w:numPr>
        <w:autoSpaceDN w:val="0"/>
        <w:textAlignment w:val="baseline"/>
      </w:pPr>
      <w:r>
        <w:t>Die Klettern- und Dash-Mechanik abzuschließen</w:t>
      </w:r>
    </w:p>
    <w:p w:rsidR="00F67FED" w:rsidRDefault="00F67FED" w:rsidP="00F67FED">
      <w:pPr>
        <w:pStyle w:val="Folgeabsatz"/>
        <w:ind w:firstLine="0"/>
      </w:pPr>
      <w:r>
        <w:t>Was uns auch rechtzeitig gelang. Somit beschlossen wir, bis zum fünften und letzten Sprint, unser Spiel komplett abzuschließen um uns eine Letzte Meinung bei der letzten Chance auf Tests durch alle Gruppen einzuholen und danach, die restliche Zeit bis zur Abgabe mit dem Ausbessern von Fehlern und dem Verfeinern von Mechaniken zu verbringen.</w:t>
      </w:r>
    </w:p>
    <w:p w:rsidR="00F67FED" w:rsidRDefault="00F67FED" w:rsidP="00F67FED">
      <w:pPr>
        <w:pStyle w:val="Folgeabsatz"/>
        <w:ind w:firstLine="0"/>
      </w:pPr>
      <w:r>
        <w:t>Die Ziele waren also:</w:t>
      </w:r>
    </w:p>
    <w:p w:rsidR="00F67FED" w:rsidRDefault="00F67FED" w:rsidP="00F67FED">
      <w:pPr>
        <w:pStyle w:val="Folgeabsatz"/>
        <w:numPr>
          <w:ilvl w:val="0"/>
          <w:numId w:val="13"/>
        </w:numPr>
        <w:autoSpaceDN w:val="0"/>
        <w:textAlignment w:val="baseline"/>
      </w:pPr>
      <w:r>
        <w:t>Abschließen des Spieles</w:t>
      </w:r>
    </w:p>
    <w:p w:rsidR="00F67FED" w:rsidRDefault="00F67FED" w:rsidP="00F67FED">
      <w:pPr>
        <w:pStyle w:val="Folgeabsatz"/>
        <w:numPr>
          <w:ilvl w:val="0"/>
          <w:numId w:val="13"/>
        </w:numPr>
        <w:autoSpaceDN w:val="0"/>
        <w:textAlignment w:val="baseline"/>
      </w:pPr>
      <w:r>
        <w:t>Fehlende Level einfügen</w:t>
      </w:r>
    </w:p>
    <w:p w:rsidR="00F67FED" w:rsidRDefault="00F67FED" w:rsidP="00F67FED">
      <w:pPr>
        <w:pStyle w:val="Folgeabsatz"/>
        <w:numPr>
          <w:ilvl w:val="0"/>
          <w:numId w:val="13"/>
        </w:numPr>
        <w:autoSpaceDN w:val="0"/>
        <w:textAlignment w:val="baseline"/>
      </w:pPr>
      <w:r>
        <w:t>Mechaniken finalisieren</w:t>
      </w:r>
    </w:p>
    <w:p w:rsidR="00F67FED" w:rsidRDefault="00F67FED" w:rsidP="00F67FED">
      <w:pPr>
        <w:pStyle w:val="Folgeabsatz"/>
        <w:numPr>
          <w:ilvl w:val="0"/>
          <w:numId w:val="13"/>
        </w:numPr>
        <w:autoSpaceDN w:val="0"/>
        <w:textAlignment w:val="baseline"/>
      </w:pPr>
      <w:r>
        <w:t>Optik finalisieren</w:t>
      </w:r>
    </w:p>
    <w:p w:rsidR="00F67FED" w:rsidRDefault="00F67FED" w:rsidP="00F67FED">
      <w:pPr>
        <w:pStyle w:val="Folgeabsatz"/>
        <w:ind w:firstLine="0"/>
      </w:pPr>
      <w:r>
        <w:t xml:space="preserve">Wie bereits erwähnt gelang es uns nicht, bis zum letzten Sprint komplett fertig zu werden, aber konnten nach Rücksprache mit dem Seminarleiter unser Projekt auch nach vier </w:t>
      </w:r>
      <w:proofErr w:type="spellStart"/>
      <w:r>
        <w:t>Leveln</w:t>
      </w:r>
      <w:proofErr w:type="spellEnd"/>
      <w:r>
        <w:t xml:space="preserve"> beenden und die Zeit nach dem fünften Sprint, dann darauf verwenden alle noch offenen </w:t>
      </w:r>
      <w:proofErr w:type="spellStart"/>
      <w:r>
        <w:t>Issues</w:t>
      </w:r>
      <w:proofErr w:type="spellEnd"/>
      <w:r>
        <w:t xml:space="preserve"> und Fehler abzuarbeiten und das Projekt zu finalisieren. </w:t>
      </w:r>
    </w:p>
    <w:p w:rsidR="00555595" w:rsidRPr="00290630" w:rsidRDefault="00555595" w:rsidP="00290630">
      <w:pPr>
        <w:pStyle w:val="berschrift2"/>
      </w:pPr>
      <w:r w:rsidRPr="00290630">
        <w:t>Probleme</w:t>
      </w:r>
      <w:bookmarkEnd w:id="22"/>
    </w:p>
    <w:p w:rsidR="00F67FED" w:rsidRDefault="00F67FED" w:rsidP="00F67FED">
      <w:pPr>
        <w:pStyle w:val="Folgeabsatz"/>
        <w:ind w:firstLine="0"/>
      </w:pPr>
      <w:bookmarkStart w:id="23" w:name="_Toc398996194"/>
      <w:r>
        <w:t>Während den Arbeiten an unserem Projekt kam es erwartungsgemäß zu einigen Problemen.</w:t>
      </w:r>
    </w:p>
    <w:p w:rsidR="00F67FED" w:rsidRDefault="00F67FED" w:rsidP="00F67FED">
      <w:pPr>
        <w:pStyle w:val="Folgeabsatz"/>
        <w:ind w:firstLine="0"/>
      </w:pPr>
      <w:r>
        <w:t xml:space="preserve">Diese waren nicht auf ein Thema der Arbeiten beschränkt, sondern erstreckten sich von Programmierung, über Modellierung bis hin zum </w:t>
      </w:r>
      <w:proofErr w:type="spellStart"/>
      <w:r>
        <w:t>Leveldesign</w:t>
      </w:r>
      <w:proofErr w:type="spellEnd"/>
      <w:r>
        <w:t xml:space="preserve"> und mussten zusammen in der Gruppe besprochen und dann eine vernünftige Lösung gefunden werden.</w:t>
      </w:r>
    </w:p>
    <w:p w:rsidR="00F67FED" w:rsidRDefault="00F67FED" w:rsidP="00F67FED">
      <w:pPr>
        <w:pStyle w:val="Folgeabsatz"/>
        <w:ind w:firstLine="0"/>
      </w:pPr>
      <w:r>
        <w:t xml:space="preserve">Da wir uns von Anfang an einig waren, dass wir so viele Charaktermodelle und </w:t>
      </w:r>
      <w:proofErr w:type="spellStart"/>
      <w:r>
        <w:t>Leveldesigns</w:t>
      </w:r>
      <w:proofErr w:type="spellEnd"/>
      <w:r>
        <w:t xml:space="preserve"> wie möglich, selbst anfertigen und nicht aus dem </w:t>
      </w:r>
      <w:proofErr w:type="spellStart"/>
      <w:r>
        <w:t>Assetstore</w:t>
      </w:r>
      <w:proofErr w:type="spellEnd"/>
      <w:r>
        <w:t xml:space="preserve"> nehmen wollten, kam es öfter zu produktiven Diskussionen über das Aussehen der Modelle.</w:t>
      </w:r>
    </w:p>
    <w:p w:rsidR="00F67FED" w:rsidRDefault="00F67FED" w:rsidP="00F67FED">
      <w:pPr>
        <w:pStyle w:val="Folgeabsatz"/>
        <w:ind w:firstLine="0"/>
      </w:pPr>
      <w:r>
        <w:t>Besonders schwer war dabei die Laufanimation des Spielercharakters, da diese immer zu abgehackt oder unecht wirkte und so einige Neustarts und Überarbeitungen vor der endgültigen Version durchlaufen musste.</w:t>
      </w:r>
    </w:p>
    <w:p w:rsidR="00F67FED" w:rsidRDefault="00F67FED" w:rsidP="00F67FED">
      <w:pPr>
        <w:pStyle w:val="Folgeabsatz"/>
        <w:ind w:firstLine="0"/>
      </w:pPr>
      <w:r>
        <w:t xml:space="preserve">Auch war es uns nicht möglich, eine vernünftige Übertragung der in Blender erstellten Charaktermodelle in </w:t>
      </w:r>
      <w:proofErr w:type="spellStart"/>
      <w:r>
        <w:t>Unity</w:t>
      </w:r>
      <w:proofErr w:type="spellEnd"/>
      <w:r>
        <w:t xml:space="preserve"> zu ermöglichen, wodurch es immer wieder zu Problemen mit der Positionierung und den Drehungen der Modelle anhand der Achsen kam, die dann von Hand entweder </w:t>
      </w:r>
      <w:r>
        <w:lastRenderedPageBreak/>
        <w:t>durch andere Platzierungen oder durch besondere Drehungen im Code behandelt werden mussten.</w:t>
      </w:r>
    </w:p>
    <w:p w:rsidR="00F67FED" w:rsidRDefault="00F67FED" w:rsidP="00F67FED">
      <w:pPr>
        <w:pStyle w:val="Folgeabsatz"/>
        <w:ind w:firstLine="0"/>
      </w:pPr>
      <w:r>
        <w:t xml:space="preserve">Beim Implementieren der vielen </w:t>
      </w:r>
      <w:proofErr w:type="spellStart"/>
      <w:r>
        <w:t>Scripte</w:t>
      </w:r>
      <w:proofErr w:type="spellEnd"/>
      <w:r>
        <w:t xml:space="preserve"> kam es auch des Öfteren zu Problemen, was aber eher an der Natur des Programmierens liegt, als an den Herausforderungen, die sich uns bei unserem Projekt stellten und alle recht schnell gelöst werden konnten. Dabei war das Größte wohl die Umsetzung des Dashs und der Benutzung einer Leiter durch den Spieler, da sich diese als recht kompliziert herausstellten und erst nach einigen vielen Anläufen richtig und unseren Vorstellungen nach entsprechend funktionierten.</w:t>
      </w:r>
    </w:p>
    <w:p w:rsidR="00F67FED" w:rsidRDefault="00F67FED" w:rsidP="00F67FED">
      <w:pPr>
        <w:pStyle w:val="Folgeabsatz"/>
        <w:ind w:firstLine="0"/>
      </w:pPr>
      <w:r>
        <w:t>Wir stießen auch bei verschiedenen Gameplaydesignfragen auf Probleme, da wir uns uneinig waren, welche Umsetzung eines bestimmten Features denn besser sei und es in die fertige Version schaffen sollte. Um diese zu lösen, befragten wir unsere Kommilitonen in den regelmäßigen Sprintsessions nach ihrer Meinung und passten das Spiel dann an die Ansichten der Masse an, die uns gute Dienste erwiesen, da wir als kleine Gruppe nicht immer alles objektiv betrachten konnten.</w:t>
      </w:r>
    </w:p>
    <w:p w:rsidR="00F67FED" w:rsidRDefault="00F67FED" w:rsidP="00F67FED">
      <w:pPr>
        <w:pStyle w:val="Folgeabsatz"/>
        <w:ind w:firstLine="0"/>
      </w:pPr>
      <w:r>
        <w:t>Abschließend lässt sich sagen, dass wie zu erwarten war, nicht alles immer auf Anhieb glatt lief, aber bei Fragen konnte sich immer eine gute Lösung finden.</w:t>
      </w:r>
    </w:p>
    <w:p w:rsidR="00F67FED" w:rsidRDefault="00F67FED" w:rsidP="00F67FED">
      <w:pPr>
        <w:pStyle w:val="Folgeabsatz"/>
        <w:ind w:firstLine="0"/>
      </w:pPr>
      <w:r>
        <w:t>Das lag einerseits an der guten Zusammenarbeit im Team, durch die sich viele Hürden gut meistern ließen, aber auch an dem Feedback der Tester und der Seminarleiter die auch bei Fragen immer zu Hilfe und konstruktivem Feedback bereit waren und gerne halfen.</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0147EF" w:rsidRDefault="004A3E42" w:rsidP="000147EF">
      <w:pPr>
        <w:pStyle w:val="berschrift1"/>
      </w:pPr>
      <w:r>
        <w:lastRenderedPageBreak/>
        <w:t>Testergebnisse</w:t>
      </w:r>
      <w:bookmarkEnd w:id="19"/>
      <w:bookmarkEnd w:id="23"/>
    </w:p>
    <w:p w:rsidR="00F67FED" w:rsidRDefault="00F67FED" w:rsidP="00F67FED">
      <w:pPr>
        <w:pStyle w:val="Folgeabsatz"/>
        <w:ind w:firstLine="0"/>
      </w:pPr>
      <w:r>
        <w:t>Im Verlauf der vielen Sprintsessions, gab es neben der Vorstellungen und Ausblicke der verschiedenen Gruppen auch immer die Möglichkeit die Projekte der anderen Gruppen zu testen, aber so auch die Chance den anderen das eigene Projekt zu Präsentieren und es den Leuten in die Hand zu geben und sie es testen zu lassen.</w:t>
      </w:r>
    </w:p>
    <w:p w:rsidR="00F67FED" w:rsidRDefault="00F67FED" w:rsidP="00F67FED">
      <w:pPr>
        <w:pStyle w:val="Folgeabsatz"/>
        <w:ind w:firstLine="0"/>
      </w:pPr>
      <w:r>
        <w:t>Bei jeder der Sessions stand unser Projekt auf zwei unserer Rechner zum Test bereit und konnte von den Anwesenden Gruppen und auch den Seminarleitern getestet werden.</w:t>
      </w:r>
    </w:p>
    <w:p w:rsidR="00F67FED" w:rsidRDefault="00F67FED" w:rsidP="00F67FED">
      <w:pPr>
        <w:pStyle w:val="Folgeabsatz"/>
        <w:ind w:firstLine="0"/>
      </w:pPr>
      <w:r>
        <w:t xml:space="preserve">Dabei wurde stets die Aktuelle, in der vorhergehenden Präsentation beschriebene Version unseres Spieles getestet, sodass die Tester immer gleich die neuen Features oder Level ausprobieren konnten. </w:t>
      </w:r>
    </w:p>
    <w:p w:rsidR="00F67FED" w:rsidRDefault="00F67FED" w:rsidP="00F67FED">
      <w:pPr>
        <w:pStyle w:val="Folgeabsatz"/>
        <w:ind w:firstLine="0"/>
      </w:pPr>
      <w:r>
        <w:t xml:space="preserve">Während diesen Test fragten wir die Personen immer nach ihrer Meinung und baten sie auch um Kritik und Hinweise, falls sie während ihrer Zeit mit dem Spiel etwas Verbesserungswürdiges entdecken sollten. </w:t>
      </w:r>
    </w:p>
    <w:p w:rsidR="00F67FED" w:rsidRDefault="00F67FED" w:rsidP="00F67FED">
      <w:pPr>
        <w:pStyle w:val="Folgeabsatz"/>
        <w:ind w:firstLine="0"/>
      </w:pPr>
      <w:r>
        <w:t xml:space="preserve">So erhielten wir jedes Mal einige Meinungen und viele Vorschläge zu Verbesserungen, welche wir uns stets notierten. </w:t>
      </w:r>
    </w:p>
    <w:p w:rsidR="00F67FED" w:rsidRDefault="00F67FED" w:rsidP="00F67FED">
      <w:pPr>
        <w:pStyle w:val="Folgeabsatz"/>
        <w:ind w:firstLine="0"/>
      </w:pPr>
      <w:r>
        <w:t xml:space="preserve">Diese Punkte gingen wir dann alle bei unserem nächsten Gruppentreffen miteinander durch und besprachen ob es sich dabei um Bugs, Probleme, Tipps oder einfach konstruktive Hinweise für zukünftige Änderungen handelte. </w:t>
      </w:r>
    </w:p>
    <w:p w:rsidR="00F67FED" w:rsidRDefault="00F67FED" w:rsidP="00F67FED">
      <w:pPr>
        <w:pStyle w:val="Folgeabsatz"/>
        <w:ind w:firstLine="0"/>
      </w:pPr>
      <w:r>
        <w:t xml:space="preserve">Bis zum nächsten Sprinttermin arbeiteten wir stets alle Punkte auf dieser Liste ab und besserten so Fehler aus oder bauten neue, viel gefragte Features ein, um dann das Überarbeitete Projekt, zusammen mit den neuen Änderungen, im Zuge des neuen Sprints, bei der nächsten Sitzung dem Seminar zu Präsentieren. </w:t>
      </w:r>
    </w:p>
    <w:p w:rsidR="00F67FED" w:rsidRDefault="00F67FED" w:rsidP="00F67FED">
      <w:pPr>
        <w:pStyle w:val="Folgeabsatz"/>
        <w:ind w:firstLine="0"/>
      </w:pPr>
      <w:r>
        <w:t xml:space="preserve">So trugen die Tester unter anderem dazu bei, das </w:t>
      </w:r>
      <w:proofErr w:type="spellStart"/>
      <w:r>
        <w:t>Charaktermovement</w:t>
      </w:r>
      <w:proofErr w:type="spellEnd"/>
      <w:r>
        <w:t xml:space="preserve"> zu verbessern, Teile des </w:t>
      </w:r>
      <w:proofErr w:type="spellStart"/>
      <w:r>
        <w:t>Levelaufbaus</w:t>
      </w:r>
      <w:proofErr w:type="spellEnd"/>
      <w:r>
        <w:t xml:space="preserve"> zu bestimmen und halfen auch beim Feintuning der Bosse.</w:t>
      </w:r>
    </w:p>
    <w:p w:rsidR="00F67FED" w:rsidRDefault="00F67FED" w:rsidP="00F67FED">
      <w:pPr>
        <w:pStyle w:val="Folgeabsatz"/>
        <w:ind w:firstLine="0"/>
      </w:pPr>
      <w:r>
        <w:t xml:space="preserve">Beim </w:t>
      </w:r>
      <w:proofErr w:type="spellStart"/>
      <w:r>
        <w:t>Charaktermovement</w:t>
      </w:r>
      <w:proofErr w:type="spellEnd"/>
      <w:r>
        <w:t xml:space="preserve"> im Speziellen fertigten wir zwei verschiedenen </w:t>
      </w:r>
      <w:proofErr w:type="spellStart"/>
      <w:r>
        <w:t>Scripte</w:t>
      </w:r>
      <w:proofErr w:type="spellEnd"/>
      <w:r>
        <w:t xml:space="preserve"> an, bei denen sich die Steuerung des Spielers unterschied, in der Arbeitsgruppe konnten wir uns nicht sicher auf eines der beiden </w:t>
      </w:r>
      <w:proofErr w:type="spellStart"/>
      <w:r>
        <w:t>Scripte</w:t>
      </w:r>
      <w:proofErr w:type="spellEnd"/>
      <w:r>
        <w:t xml:space="preserve"> festlegen und waren uns uneinig welches wir für unseren Spieler verwenden wollten. Also ließen wir die Tester beide Versionen nacheinander testen und fragten sie danach nach ihrer Meinung. Diese hielten wir dann auf Papier fest und übernahmen dann bei der nächsten Gruppensitzung die Versionen mit den meisten Stimmen, welche beim Betrachten des Ergebnisses sehr eindeutig war, für unser Spiel.</w:t>
      </w:r>
    </w:p>
    <w:p w:rsidR="00F67FED" w:rsidRDefault="00F67FED" w:rsidP="00F67FED">
      <w:pPr>
        <w:pStyle w:val="Folgeabsatz"/>
        <w:ind w:firstLine="0"/>
      </w:pPr>
      <w:r>
        <w:t xml:space="preserve">Den Spielern machte unser Spiel durch die Bank spaß und äußerten sich sehr positiv unserem Spiel gegenüber. Zu Beginn gab es auch einiges an Kritik, da viele Features noch nicht richtig oder überhaupt nicht </w:t>
      </w:r>
      <w:proofErr w:type="gramStart"/>
      <w:r>
        <w:t>funktionierten ,</w:t>
      </w:r>
      <w:proofErr w:type="gramEnd"/>
      <w:r>
        <w:t xml:space="preserve"> aber nachdem dort nachgebessert wurde, zeigten sie sich sehr zufrieden. </w:t>
      </w:r>
    </w:p>
    <w:p w:rsidR="00F67FED" w:rsidRDefault="00F67FED" w:rsidP="00F67FED">
      <w:pPr>
        <w:pStyle w:val="Folgeabsatz"/>
        <w:ind w:firstLine="0"/>
      </w:pPr>
      <w:r>
        <w:lastRenderedPageBreak/>
        <w:t>Oft bekamen wir zu hören, dass unser Spiel sehrt schwer sei und dass einige Spieler sich Checkpoints oder eine Vereinfachung der Levels durch weniger Gegner, Lebensbalken bei Bossen oder Ähnlichem wünschten.</w:t>
      </w:r>
    </w:p>
    <w:p w:rsidR="00F67FED" w:rsidRDefault="00F67FED" w:rsidP="00F67FED">
      <w:pPr>
        <w:pStyle w:val="Folgeabsatz"/>
        <w:ind w:firstLine="0"/>
      </w:pPr>
      <w:r>
        <w:t xml:space="preserve">Nach einigen Diskussionen dazu in unserer Gruppe, waren wir uns aber einig, dass unser Spiel sich eher an kniffligeren Spielen wie </w:t>
      </w:r>
      <w:proofErr w:type="spellStart"/>
      <w:r>
        <w:t>Mega</w:t>
      </w:r>
      <w:proofErr w:type="spellEnd"/>
      <w:r>
        <w:t xml:space="preserve"> Man orientieren soll und durchaus einige schwere Stellen haben sollte.</w:t>
      </w:r>
    </w:p>
    <w:p w:rsidR="00F67FED" w:rsidRDefault="00F67FED" w:rsidP="00F67FED">
      <w:pPr>
        <w:pStyle w:val="Folgeabsatz"/>
        <w:ind w:firstLine="0"/>
      </w:pPr>
      <w:r>
        <w:t xml:space="preserve">Außerdem sahen wir durch die nicht allzu große Länge unserer Level keinen Grund, Checkpoints in den Stages einzubauen, da diese nicht so lang sind, um für erfahrenere Spieler, an die sich das Spiel auch richtet, zu anspruchsvoll zu sein, wodurch wir diese Linie weiter behielten. </w:t>
      </w: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FC215E" w:rsidRDefault="00FC215E" w:rsidP="00F67FED">
      <w:pPr>
        <w:pStyle w:val="Folgeabsatz"/>
        <w:ind w:firstLine="0"/>
      </w:pPr>
    </w:p>
    <w:p w:rsidR="00555595" w:rsidRDefault="00555595" w:rsidP="00555595"/>
    <w:p w:rsidR="00555595" w:rsidRPr="00555595" w:rsidRDefault="00555595" w:rsidP="00555595">
      <w:pPr>
        <w:pStyle w:val="berschrift1"/>
      </w:pPr>
      <w:bookmarkStart w:id="24" w:name="_Toc398996195"/>
      <w:r>
        <w:lastRenderedPageBreak/>
        <w:t>Ausblick</w:t>
      </w:r>
      <w:bookmarkEnd w:id="24"/>
    </w:p>
    <w:p w:rsidR="00F67FED" w:rsidRDefault="00555595" w:rsidP="00F67FED">
      <w:r>
        <w:t xml:space="preserve"> </w:t>
      </w:r>
      <w:r w:rsidR="00F67FED">
        <w:t xml:space="preserve">Jetzt, da die Abgabe des Projektes kurz bevorsteht, können wir sagen, dass wir alle unsere „Must </w:t>
      </w:r>
      <w:proofErr w:type="spellStart"/>
      <w:r w:rsidR="00F67FED">
        <w:t>Have</w:t>
      </w:r>
      <w:proofErr w:type="spellEnd"/>
      <w:r w:rsidR="00F67FED">
        <w:t xml:space="preserve">“ Features erfolgreich umgesetzt haben. Außerdem konnten wir fast alle unsere festgelegten Meilensteine erreichen und erfolgreich umsetzen. </w:t>
      </w:r>
    </w:p>
    <w:p w:rsidR="00F67FED" w:rsidRDefault="00F67FED" w:rsidP="00F67FED">
      <w:pPr>
        <w:pStyle w:val="Folgeabsatz"/>
        <w:ind w:firstLine="0"/>
      </w:pPr>
      <w:r>
        <w:t xml:space="preserve">Leider waren wir zu Beginn des Projekts etwas zu übereifrig und haben bei der Planung der Spielausmaße aufgrund von Fehlender Erfahrung mit vergleichbaren Projekten etwas zu hoch gegriffen, was die Anzahl </w:t>
      </w:r>
      <w:proofErr w:type="gramStart"/>
      <w:r>
        <w:t>unserer Level</w:t>
      </w:r>
      <w:proofErr w:type="gramEnd"/>
      <w:r>
        <w:t xml:space="preserve"> angeht. </w:t>
      </w:r>
    </w:p>
    <w:p w:rsidR="00F67FED" w:rsidRDefault="00F67FED" w:rsidP="00F67FED">
      <w:pPr>
        <w:pStyle w:val="Folgeabsatz"/>
        <w:ind w:firstLine="0"/>
      </w:pPr>
      <w:r>
        <w:t xml:space="preserve">Von den geplanten sechs </w:t>
      </w:r>
      <w:proofErr w:type="spellStart"/>
      <w:r>
        <w:t>Leveln</w:t>
      </w:r>
      <w:proofErr w:type="spellEnd"/>
      <w:r>
        <w:t xml:space="preserve"> konnten wir am Ende nur vier umsetzen, was aber in Rücksprache mit dem Seminarleiter im letzten Sprint bereits festgehalten worden ist. </w:t>
      </w:r>
    </w:p>
    <w:p w:rsidR="00F67FED" w:rsidRDefault="00F67FED" w:rsidP="00F67FED">
      <w:pPr>
        <w:pStyle w:val="Folgeabsatz"/>
        <w:ind w:firstLine="0"/>
      </w:pPr>
      <w:r>
        <w:t xml:space="preserve">Auch konnten wir die Story des Spieles nicht wie geplant umsetzen, aber dafür haben wir wie oben bereits erwähnt unsere essentiellen Features, also die „Must </w:t>
      </w:r>
      <w:proofErr w:type="spellStart"/>
      <w:r>
        <w:t>Haves</w:t>
      </w:r>
      <w:proofErr w:type="spellEnd"/>
      <w:r>
        <w:t>“ erreicht.</w:t>
      </w:r>
    </w:p>
    <w:p w:rsidR="00F67FED" w:rsidRDefault="00F67FED" w:rsidP="00F67FED">
      <w:pPr>
        <w:pStyle w:val="Folgeabsatz"/>
        <w:ind w:firstLine="0"/>
      </w:pPr>
      <w:r>
        <w:t>Das heißt:</w:t>
      </w:r>
    </w:p>
    <w:p w:rsidR="00F67FED" w:rsidRDefault="00F67FED" w:rsidP="00F67FED">
      <w:pPr>
        <w:pStyle w:val="Folgeabsatz"/>
        <w:numPr>
          <w:ilvl w:val="0"/>
          <w:numId w:val="12"/>
        </w:numPr>
        <w:autoSpaceDN w:val="0"/>
        <w:textAlignment w:val="baseline"/>
      </w:pPr>
      <w:r>
        <w:t xml:space="preserve">Wir haben vier thematisch und optisch verschiedene Level mit jeweils dem Thema angepassten eigenen Gegnern und Speziellen </w:t>
      </w:r>
      <w:proofErr w:type="spellStart"/>
      <w:r>
        <w:t>Bosskämpfen</w:t>
      </w:r>
      <w:proofErr w:type="spellEnd"/>
      <w:r>
        <w:t xml:space="preserve"> erstellt</w:t>
      </w:r>
    </w:p>
    <w:p w:rsidR="00F67FED" w:rsidRDefault="00F67FED" w:rsidP="00F67FED">
      <w:pPr>
        <w:pStyle w:val="Folgeabsatz"/>
        <w:numPr>
          <w:ilvl w:val="0"/>
          <w:numId w:val="12"/>
        </w:numPr>
        <w:autoSpaceDN w:val="0"/>
        <w:textAlignment w:val="baseline"/>
      </w:pPr>
      <w:r>
        <w:t>Der Charakter kann mehrere verschiedenen Waffen einsetzen, welche er erst im Laufe des Spieles als Belohnung freischalten muss</w:t>
      </w:r>
    </w:p>
    <w:p w:rsidR="00F67FED" w:rsidRDefault="00F67FED" w:rsidP="00F67FED">
      <w:pPr>
        <w:pStyle w:val="Folgeabsatz"/>
        <w:numPr>
          <w:ilvl w:val="0"/>
          <w:numId w:val="12"/>
        </w:numPr>
        <w:autoSpaceDN w:val="0"/>
        <w:textAlignment w:val="baseline"/>
      </w:pPr>
      <w:r>
        <w:t>Der Charakter kann verschiedene Eigenschaften erlernen, um dann den Dash und den Doublejump einzusetzen, was ihm bei der Durchquerung der Levels hilft</w:t>
      </w:r>
    </w:p>
    <w:p w:rsidR="00F67FED" w:rsidRDefault="00F67FED" w:rsidP="00F67FED">
      <w:pPr>
        <w:pStyle w:val="Folgeabsatz"/>
        <w:numPr>
          <w:ilvl w:val="0"/>
          <w:numId w:val="12"/>
        </w:numPr>
        <w:autoSpaceDN w:val="0"/>
        <w:textAlignment w:val="baseline"/>
      </w:pPr>
      <w:r>
        <w:t xml:space="preserve">Wir haben auch unser Ziel erreicht, alle 3D-Modelle der Gegner, Bosse und Charaktere selbst zu erstellen und die </w:t>
      </w:r>
      <w:proofErr w:type="spellStart"/>
      <w:r>
        <w:t>Levelhintergründe</w:t>
      </w:r>
      <w:proofErr w:type="spellEnd"/>
      <w:r>
        <w:t xml:space="preserve">, welche wir aus dem </w:t>
      </w:r>
      <w:proofErr w:type="spellStart"/>
      <w:r>
        <w:t>Assetstore</w:t>
      </w:r>
      <w:proofErr w:type="spellEnd"/>
      <w:r>
        <w:t xml:space="preserve"> übernommen haben, auf ein Minimum zu beschränken</w:t>
      </w:r>
    </w:p>
    <w:p w:rsidR="00F67FED" w:rsidRDefault="00F67FED" w:rsidP="00F67FED">
      <w:pPr>
        <w:pStyle w:val="Folgeabsatz"/>
        <w:ind w:firstLine="0"/>
      </w:pPr>
      <w:r>
        <w:t xml:space="preserve">Wäre die Zeit bis zur Abgabe länger gewesen hätten wir die verbleibenden zwei Level eingebaut und die Geschichte um das Spiel hinzugefügt, sowie die in 5.2 beschriebenen „Nice </w:t>
      </w:r>
      <w:proofErr w:type="spellStart"/>
      <w:r>
        <w:t>to</w:t>
      </w:r>
      <w:proofErr w:type="spellEnd"/>
      <w:r>
        <w:t xml:space="preserve"> </w:t>
      </w:r>
    </w:p>
    <w:p w:rsidR="00F67FED" w:rsidRDefault="00F67FED" w:rsidP="00F67FED">
      <w:pPr>
        <w:pStyle w:val="Folgeabsatz"/>
        <w:ind w:firstLine="0"/>
      </w:pPr>
      <w:proofErr w:type="spellStart"/>
      <w:r>
        <w:t>Haves</w:t>
      </w:r>
      <w:proofErr w:type="spellEnd"/>
      <w:r>
        <w:t>“ eingebaut, also mehr Level, mehr Waffen, sowie einiges an optischen Verbesserungen.</w:t>
      </w:r>
    </w:p>
    <w:p w:rsidR="00F67FED" w:rsidRDefault="00F67FED" w:rsidP="00F67FED">
      <w:pPr>
        <w:pStyle w:val="Folgeabsatz"/>
        <w:ind w:firstLine="0"/>
      </w:pPr>
      <w:r>
        <w:t xml:space="preserve">Auch ist in der endgültigen Version nur der Hauptcharakter beim Laufen und springen animiert worden. Bei einer verlängerten Frist wären auch andere Handlungen des Charakters animiert worden und auch den Gegner und Bossen diese Behandlung zu teil geworden, um die allgemeine optische Qualität des Spieles weiter zu verbessern. </w:t>
      </w:r>
    </w:p>
    <w:p w:rsidR="00555595" w:rsidRPr="00555595" w:rsidRDefault="00F67FED" w:rsidP="00F67FED">
      <w:r>
        <w:t>Abschließend lässt sich sagen, dass wir den Großteil unserer Ziele erfolgreich abschließen konnten, aber uns dadurch, dass es unser erstes Projekt dieser Art im Gamedesign war, durch fehlende Erfahrung etwas überschätzt hatten, und so leider nicht alles zu Ende bringen konnten, was wir uns für unser Projekt vorgestellt hatten.</w:t>
      </w:r>
    </w:p>
    <w:sectPr w:rsidR="00555595" w:rsidRPr="00555595"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0A2" w:rsidRDefault="00E820A2" w:rsidP="00793C70">
      <w:pPr>
        <w:spacing w:line="240" w:lineRule="auto"/>
      </w:pPr>
      <w:r>
        <w:separator/>
      </w:r>
    </w:p>
  </w:endnote>
  <w:endnote w:type="continuationSeparator" w:id="0">
    <w:p w:rsidR="00E820A2" w:rsidRDefault="00E820A2"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utiger Next LT W1G">
    <w:altName w:val="Corbel"/>
    <w:panose1 w:val="00000000000000000000"/>
    <w:charset w:val="00"/>
    <w:family w:val="swiss"/>
    <w:notTrueType/>
    <w:pitch w:val="variable"/>
    <w:sig w:usb0="A00002A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0A2" w:rsidRDefault="00E820A2" w:rsidP="00793C70">
      <w:pPr>
        <w:spacing w:line="240" w:lineRule="auto"/>
      </w:pPr>
      <w:r>
        <w:separator/>
      </w:r>
    </w:p>
  </w:footnote>
  <w:footnote w:type="continuationSeparator" w:id="0">
    <w:p w:rsidR="00E820A2" w:rsidRDefault="00E820A2"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6C3" w:rsidRDefault="00DA76C3" w:rsidP="000147EF">
    <w:pPr>
      <w:pStyle w:val="Kopfzeile"/>
      <w:jc w:val="right"/>
    </w:pPr>
  </w:p>
  <w:p w:rsidR="00DA76C3" w:rsidRDefault="00DA76C3"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EndPr/>
    <w:sdtContent>
      <w:p w:rsidR="00DA76C3" w:rsidRDefault="00246EB0" w:rsidP="000147EF">
        <w:pPr>
          <w:pStyle w:val="Kopfzeile"/>
          <w:pBdr>
            <w:bottom w:val="single" w:sz="4" w:space="1" w:color="auto"/>
          </w:pBdr>
          <w:jc w:val="right"/>
        </w:pPr>
        <w:r>
          <w:fldChar w:fldCharType="begin"/>
        </w:r>
        <w:r w:rsidR="00E7112A">
          <w:instrText xml:space="preserve"> PAGE   \* MERGEFORMAT </w:instrText>
        </w:r>
        <w:r>
          <w:fldChar w:fldCharType="separate"/>
        </w:r>
        <w:r w:rsidR="00DA76C3">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B11" w:rsidRDefault="00513B11"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E0FCF"/>
    <w:multiLevelType w:val="multilevel"/>
    <w:tmpl w:val="70D2BF2A"/>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2221A8B"/>
    <w:multiLevelType w:val="multilevel"/>
    <w:tmpl w:val="123001AE"/>
    <w:lvl w:ilvl="0">
      <w:numFmt w:val="bullet"/>
      <w:lvlText w:val="-"/>
      <w:lvlJc w:val="left"/>
      <w:pPr>
        <w:ind w:left="720" w:hanging="360"/>
      </w:pPr>
      <w:rPr>
        <w:rFonts w:ascii="Frutiger Next LT W1G" w:eastAsia="Times New Roman" w:hAnsi="Frutiger Next LT W1G"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1043DED"/>
    <w:multiLevelType w:val="multilevel"/>
    <w:tmpl w:val="776C02C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FD"/>
    <w:rsid w:val="000147EF"/>
    <w:rsid w:val="000221F6"/>
    <w:rsid w:val="00070B8E"/>
    <w:rsid w:val="000951CC"/>
    <w:rsid w:val="000C6D6D"/>
    <w:rsid w:val="000E6647"/>
    <w:rsid w:val="00104702"/>
    <w:rsid w:val="001E250B"/>
    <w:rsid w:val="00211754"/>
    <w:rsid w:val="00213D5C"/>
    <w:rsid w:val="002239FD"/>
    <w:rsid w:val="00235E04"/>
    <w:rsid w:val="00246EB0"/>
    <w:rsid w:val="00286973"/>
    <w:rsid w:val="00290630"/>
    <w:rsid w:val="002A05F9"/>
    <w:rsid w:val="003A2F1A"/>
    <w:rsid w:val="0040384F"/>
    <w:rsid w:val="00403A81"/>
    <w:rsid w:val="00446361"/>
    <w:rsid w:val="0046797B"/>
    <w:rsid w:val="004A1465"/>
    <w:rsid w:val="004A1608"/>
    <w:rsid w:val="004A3E42"/>
    <w:rsid w:val="004B0621"/>
    <w:rsid w:val="004D1002"/>
    <w:rsid w:val="00513B11"/>
    <w:rsid w:val="00555595"/>
    <w:rsid w:val="00595925"/>
    <w:rsid w:val="005C0EA5"/>
    <w:rsid w:val="005D451D"/>
    <w:rsid w:val="005F317F"/>
    <w:rsid w:val="0068145C"/>
    <w:rsid w:val="00712435"/>
    <w:rsid w:val="00712E6A"/>
    <w:rsid w:val="00732AF2"/>
    <w:rsid w:val="00793C70"/>
    <w:rsid w:val="0079437B"/>
    <w:rsid w:val="00816876"/>
    <w:rsid w:val="00865E46"/>
    <w:rsid w:val="00873B3B"/>
    <w:rsid w:val="008873E3"/>
    <w:rsid w:val="009A0603"/>
    <w:rsid w:val="009A376D"/>
    <w:rsid w:val="009A5EC5"/>
    <w:rsid w:val="009A6082"/>
    <w:rsid w:val="009A6B3E"/>
    <w:rsid w:val="009F3E31"/>
    <w:rsid w:val="00A12BED"/>
    <w:rsid w:val="00A22235"/>
    <w:rsid w:val="00A4328F"/>
    <w:rsid w:val="00A472AF"/>
    <w:rsid w:val="00A9201B"/>
    <w:rsid w:val="00A94A76"/>
    <w:rsid w:val="00B27D6F"/>
    <w:rsid w:val="00B31C26"/>
    <w:rsid w:val="00B55F8D"/>
    <w:rsid w:val="00B72BC9"/>
    <w:rsid w:val="00BB6BE6"/>
    <w:rsid w:val="00C3093A"/>
    <w:rsid w:val="00C64062"/>
    <w:rsid w:val="00D47FC2"/>
    <w:rsid w:val="00D559DD"/>
    <w:rsid w:val="00DA76C3"/>
    <w:rsid w:val="00DE2F4D"/>
    <w:rsid w:val="00E13D86"/>
    <w:rsid w:val="00E538FE"/>
    <w:rsid w:val="00E54774"/>
    <w:rsid w:val="00E7112A"/>
    <w:rsid w:val="00E736F6"/>
    <w:rsid w:val="00E820A2"/>
    <w:rsid w:val="00EA6A84"/>
    <w:rsid w:val="00EC013F"/>
    <w:rsid w:val="00EE038F"/>
    <w:rsid w:val="00EE11F6"/>
    <w:rsid w:val="00F02209"/>
    <w:rsid w:val="00F25C5F"/>
    <w:rsid w:val="00F424E9"/>
    <w:rsid w:val="00F67FED"/>
    <w:rsid w:val="00F827AB"/>
    <w:rsid w:val="00F9074C"/>
    <w:rsid w:val="00F91186"/>
    <w:rsid w:val="00F922A3"/>
    <w:rsid w:val="00F961F0"/>
    <w:rsid w:val="00FA494F"/>
    <w:rsid w:val="00FC215E"/>
    <w:rsid w:val="00FC3A07"/>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45C60-F402-405E-9220-5CBDC023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290630"/>
    <w:pPr>
      <w:spacing w:after="0" w:line="360" w:lineRule="auto"/>
      <w:jc w:val="both"/>
    </w:pPr>
    <w:rPr>
      <w:rFonts w:ascii="Frutiger Next LT W1G" w:eastAsia="Times New Roman" w:hAnsi="Frutiger Next LT W1G" w:cs="Times New Roman"/>
      <w:szCs w:val="20"/>
      <w:lang w:eastAsia="de-DE"/>
    </w:rPr>
  </w:style>
  <w:style w:type="paragraph" w:styleId="berschrift1">
    <w:name w:val="heading 1"/>
    <w:basedOn w:val="Standard"/>
    <w:next w:val="Standard"/>
    <w:link w:val="berschrift1Zchn"/>
    <w:uiPriority w:val="9"/>
    <w:qFormat/>
    <w:rsid w:val="00290630"/>
    <w:pPr>
      <w:keepNext/>
      <w:keepLines/>
      <w:numPr>
        <w:numId w:val="1"/>
      </w:numPr>
      <w:spacing w:before="480"/>
      <w:outlineLvl w:val="0"/>
    </w:pPr>
    <w:rPr>
      <w:rFonts w:ascii="Frutiger Next LT W1G Medium" w:eastAsiaTheme="majorEastAsia" w:hAnsi="Frutiger Next LT W1G Medium" w:cstheme="majorBidi"/>
      <w:bCs/>
      <w:color w:val="AF0058"/>
      <w:sz w:val="28"/>
      <w:szCs w:val="28"/>
    </w:rPr>
  </w:style>
  <w:style w:type="paragraph" w:styleId="berschrift2">
    <w:name w:val="heading 2"/>
    <w:basedOn w:val="Standard"/>
    <w:next w:val="Standard"/>
    <w:link w:val="berschrift2Zchn"/>
    <w:uiPriority w:val="9"/>
    <w:unhideWhenUsed/>
    <w:qFormat/>
    <w:rsid w:val="00290630"/>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eastAsiaTheme="majorEastAsia"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290630"/>
    <w:rPr>
      <w:rFonts w:ascii="Frutiger Next LT W1G Medium" w:eastAsiaTheme="majorEastAsia" w:hAnsi="Frutiger Next LT W1G Medium" w:cstheme="majorBidi"/>
      <w:bCs/>
      <w:color w:val="AF0058"/>
      <w:sz w:val="28"/>
      <w:szCs w:val="28"/>
      <w:lang w:eastAsia="de-DE"/>
    </w:rPr>
  </w:style>
  <w:style w:type="character" w:customStyle="1" w:styleId="berschrift2Zchn">
    <w:name w:val="Überschrift 2 Zchn"/>
    <w:basedOn w:val="Absatz-Standardschriftart"/>
    <w:link w:val="berschrift2"/>
    <w:uiPriority w:val="9"/>
    <w:rsid w:val="00290630"/>
    <w:rPr>
      <w:rFonts w:ascii="Frutiger Next LT W1G" w:eastAsiaTheme="majorEastAsia" w:hAnsi="Frutiger Next LT W1G" w:cstheme="majorBidi"/>
      <w:b/>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berschrift2"/>
    <w:qFormat/>
    <w:rsid w:val="00290630"/>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ropbox\MEI%20M-05%20Mediengestaltung%20und%20Mensch-Maschine-Interaktion\Template_PSMGSS2014.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B57F8-C73C-4829-869F-2173369F5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Template_PSMGSS2014</Template>
  <TotalTime>0</TotalTime>
  <Pages>15</Pages>
  <Words>3331</Words>
  <Characters>20991</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Dechant</dc:creator>
  <cp:lastModifiedBy>Philipp Weber</cp:lastModifiedBy>
  <cp:revision>3</cp:revision>
  <cp:lastPrinted>2011-01-24T14:47:00Z</cp:lastPrinted>
  <dcterms:created xsi:type="dcterms:W3CDTF">2015-08-31T12:45:00Z</dcterms:created>
  <dcterms:modified xsi:type="dcterms:W3CDTF">2015-08-31T13:38:00Z</dcterms:modified>
</cp:coreProperties>
</file>